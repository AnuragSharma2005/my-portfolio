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C0ABF" w14:textId="0F7163C3" w:rsidR="004908E2" w:rsidRPr="00C96E37" w:rsidRDefault="003414F5" w:rsidP="00C96E37">
      <w:pPr>
        <w:pStyle w:val="Graphicsanchor"/>
      </w:pPr>
      <w:r w:rsidRPr="00BA08E1">
        <mc:AlternateContent>
          <mc:Choice Requires="wps">
            <w:drawing>
              <wp:anchor distT="45720" distB="45720" distL="114300" distR="114300" simplePos="0" relativeHeight="251663360" behindDoc="0" locked="1" layoutInCell="1" allowOverlap="1" wp14:anchorId="0C0CD72E" wp14:editId="3F35A2F9">
                <wp:simplePos x="0" y="0"/>
                <wp:positionH relativeFrom="column">
                  <wp:posOffset>-429895</wp:posOffset>
                </wp:positionH>
                <wp:positionV relativeFrom="page">
                  <wp:posOffset>8756015</wp:posOffset>
                </wp:positionV>
                <wp:extent cx="3025140" cy="1315720"/>
                <wp:effectExtent l="0" t="0" r="0" b="0"/>
                <wp:wrapNone/>
                <wp:docPr id="1114540739" name="Text Box 1114540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1315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FED12" w14:textId="3337444C" w:rsidR="003414F5" w:rsidRPr="00F84E0E" w:rsidRDefault="003414F5" w:rsidP="003414F5">
                            <w:pPr>
                              <w:pStyle w:val="Heading1"/>
                            </w:pPr>
                            <w:r>
                              <w:t>certificat</w:t>
                            </w:r>
                            <w:r w:rsidR="007E019C">
                              <w:t xml:space="preserve">ions </w:t>
                            </w:r>
                          </w:p>
                          <w:p w14:paraId="2A887286" w14:textId="68EA8260" w:rsidR="003414F5" w:rsidRDefault="003414F5" w:rsidP="003414F5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Hackathons: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ab/>
                              <w:t xml:space="preserve">HackIndia-2024, 2025 </w:t>
                            </w:r>
                          </w:p>
                          <w:p w14:paraId="05F36D05" w14:textId="32B9633B" w:rsidR="003414F5" w:rsidRDefault="003414F5" w:rsidP="003414F5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 xml:space="preserve">                            Hack-o-octo-2025</w:t>
                            </w:r>
                          </w:p>
                          <w:p w14:paraId="29542788" w14:textId="0F09DDC1" w:rsidR="003414F5" w:rsidRDefault="003414F5" w:rsidP="003414F5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>
                              <w:rPr>
                                <w:color w:val="3B3838" w:themeColor="background2" w:themeShade="40"/>
                              </w:rPr>
                              <w:t>PitchMasters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</w:rPr>
                              <w:t xml:space="preserve">:  </w:t>
                            </w:r>
                            <w:r w:rsidR="007E019C">
                              <w:rPr>
                                <w:color w:val="3B3838" w:themeColor="background2" w:themeShade="40"/>
                              </w:rPr>
                              <w:t xml:space="preserve">pitched a startup Idea. </w:t>
                            </w:r>
                          </w:p>
                          <w:p w14:paraId="02031A25" w14:textId="04F5427D" w:rsidR="003414F5" w:rsidRPr="00BF05F0" w:rsidRDefault="003414F5" w:rsidP="003414F5">
                            <w:r>
                              <w:rPr>
                                <w:color w:val="3B3838" w:themeColor="background2" w:themeShade="40"/>
                              </w:rPr>
                              <w:t xml:space="preserve">Workshop – IPR &amp; patent Filling </w:t>
                            </w:r>
                          </w:p>
                          <w:p w14:paraId="66AA1F06" w14:textId="77777777" w:rsidR="003414F5" w:rsidRPr="00BF05F0" w:rsidRDefault="003414F5" w:rsidP="003414F5"/>
                          <w:p w14:paraId="27750A97" w14:textId="77777777" w:rsidR="003414F5" w:rsidRPr="00BA08E1" w:rsidRDefault="003414F5" w:rsidP="003414F5">
                            <w:pPr>
                              <w:spacing w:before="100" w:beforeAutospacing="1" w:after="100" w:afterAutospacing="1"/>
                              <w:jc w:val="left"/>
                              <w:rPr>
                                <w:rFonts w:ascii="Open Sans" w:hAnsi="Open Sans"/>
                                <w:b/>
                                <w:color w:val="3B3838" w:themeColor="background2" w:themeShade="40"/>
                                <w:spacing w:val="80"/>
                                <w:kern w:val="48"/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CD72E" id="_x0000_t202" coordsize="21600,21600" o:spt="202" path="m,l,21600r21600,l21600,xe">
                <v:stroke joinstyle="miter"/>
                <v:path gradientshapeok="t" o:connecttype="rect"/>
              </v:shapetype>
              <v:shape id="Text Box 1114540739" o:spid="_x0000_s1026" type="#_x0000_t202" style="position:absolute;left:0;text-align:left;margin-left:-33.85pt;margin-top:689.45pt;width:238.2pt;height:103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" filled="f" stroked="f">
                <v:textbox>
                  <w:txbxContent>
                    <w:p w14:paraId="0A5FED12" w14:textId="3337444C" w:rsidR="003414F5" w:rsidRPr="00F84E0E" w:rsidRDefault="003414F5" w:rsidP="003414F5">
                      <w:pPr>
                        <w:pStyle w:val="Heading1"/>
                      </w:pPr>
                      <w:r>
                        <w:t>certificat</w:t>
                      </w:r>
                      <w:r w:rsidR="007E019C">
                        <w:t xml:space="preserve">ions </w:t>
                      </w:r>
                    </w:p>
                    <w:p w14:paraId="2A887286" w14:textId="68EA8260" w:rsidR="003414F5" w:rsidRDefault="003414F5" w:rsidP="003414F5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Hackathons:</w:t>
                      </w:r>
                      <w:r>
                        <w:rPr>
                          <w:color w:val="3B3838" w:themeColor="background2" w:themeShade="40"/>
                        </w:rPr>
                        <w:tab/>
                        <w:t xml:space="preserve">HackIndia-2024, 2025 </w:t>
                      </w:r>
                    </w:p>
                    <w:p w14:paraId="05F36D05" w14:textId="32B9633B" w:rsidR="003414F5" w:rsidRDefault="003414F5" w:rsidP="003414F5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 xml:space="preserve">                            Hack-o-octo-2025</w:t>
                      </w:r>
                    </w:p>
                    <w:p w14:paraId="29542788" w14:textId="0F09DDC1" w:rsidR="003414F5" w:rsidRDefault="003414F5" w:rsidP="003414F5">
                      <w:pPr>
                        <w:rPr>
                          <w:color w:val="3B3838" w:themeColor="background2" w:themeShade="40"/>
                        </w:rPr>
                      </w:pPr>
                      <w:proofErr w:type="spellStart"/>
                      <w:r>
                        <w:rPr>
                          <w:color w:val="3B3838" w:themeColor="background2" w:themeShade="40"/>
                        </w:rPr>
                        <w:t>PitchMasters</w:t>
                      </w:r>
                      <w:proofErr w:type="spellEnd"/>
                      <w:r>
                        <w:rPr>
                          <w:color w:val="3B3838" w:themeColor="background2" w:themeShade="40"/>
                        </w:rPr>
                        <w:t xml:space="preserve">:  </w:t>
                      </w:r>
                      <w:r w:rsidR="007E019C">
                        <w:rPr>
                          <w:color w:val="3B3838" w:themeColor="background2" w:themeShade="40"/>
                        </w:rPr>
                        <w:t xml:space="preserve">pitched a startup Idea. </w:t>
                      </w:r>
                    </w:p>
                    <w:p w14:paraId="02031A25" w14:textId="04F5427D" w:rsidR="003414F5" w:rsidRPr="00BF05F0" w:rsidRDefault="003414F5" w:rsidP="003414F5">
                      <w:r>
                        <w:rPr>
                          <w:color w:val="3B3838" w:themeColor="background2" w:themeShade="40"/>
                        </w:rPr>
                        <w:t xml:space="preserve">Workshop – IPR &amp; patent Filling </w:t>
                      </w:r>
                    </w:p>
                    <w:p w14:paraId="66AA1F06" w14:textId="77777777" w:rsidR="003414F5" w:rsidRPr="00BF05F0" w:rsidRDefault="003414F5" w:rsidP="003414F5"/>
                    <w:p w14:paraId="27750A97" w14:textId="77777777" w:rsidR="003414F5" w:rsidRPr="00BA08E1" w:rsidRDefault="003414F5" w:rsidP="003414F5">
                      <w:pPr>
                        <w:spacing w:before="100" w:beforeAutospacing="1" w:after="100" w:afterAutospacing="1"/>
                        <w:jc w:val="left"/>
                        <w:rPr>
                          <w:rFonts w:ascii="Open Sans" w:hAnsi="Open Sans"/>
                          <w:b/>
                          <w:color w:val="3B3838" w:themeColor="background2" w:themeShade="40"/>
                          <w:spacing w:val="80"/>
                          <w:kern w:val="48"/>
                          <w:sz w:val="30"/>
                          <w:szCs w:val="30"/>
                          <w:lang w:val="en-GB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C46BA" w:rsidRPr="00BA08E1">
        <mc:AlternateContent>
          <mc:Choice Requires="wps">
            <w:drawing>
              <wp:anchor distT="45720" distB="45720" distL="114300" distR="114300" simplePos="0" relativeHeight="251662336" behindDoc="0" locked="1" layoutInCell="1" allowOverlap="1" wp14:anchorId="2412F038" wp14:editId="059CF0C9">
                <wp:simplePos x="0" y="0"/>
                <wp:positionH relativeFrom="column">
                  <wp:posOffset>-457200</wp:posOffset>
                </wp:positionH>
                <wp:positionV relativeFrom="page">
                  <wp:posOffset>6844030</wp:posOffset>
                </wp:positionV>
                <wp:extent cx="3048000" cy="1129030"/>
                <wp:effectExtent l="0" t="0" r="0" b="0"/>
                <wp:wrapNone/>
                <wp:docPr id="1075187887" name="Text Box 1075187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129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B2155" w14:textId="198DB663" w:rsidR="00AC46BA" w:rsidRPr="00F84E0E" w:rsidRDefault="00AC46BA" w:rsidP="00AC46BA">
                            <w:pPr>
                              <w:pStyle w:val="Heading1"/>
                            </w:pPr>
                            <w:r>
                              <w:t>non</w:t>
                            </w:r>
                            <w:r w:rsidR="00DF2C18">
                              <w:t>-</w:t>
                            </w:r>
                            <w:r>
                              <w:t>technical</w:t>
                            </w:r>
                            <w:r w:rsidR="00DF2C18">
                              <w:t xml:space="preserve"> </w:t>
                            </w:r>
                            <w:r>
                              <w:t>skills</w:t>
                            </w:r>
                          </w:p>
                          <w:p w14:paraId="48774AC8" w14:textId="435B6BDD" w:rsidR="00DF2C18" w:rsidRPr="003414F5" w:rsidRDefault="00DF2C18" w:rsidP="003414F5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color w:val="3B3838" w:themeColor="background2" w:themeShade="40"/>
                              </w:rPr>
                            </w:pPr>
                            <w:r w:rsidRPr="006C232F">
                              <w:rPr>
                                <w:color w:val="3B3838" w:themeColor="background2" w:themeShade="40"/>
                              </w:rPr>
                              <w:t>Teamwork</w:t>
                            </w:r>
                            <w:r w:rsidR="003414F5">
                              <w:rPr>
                                <w:color w:val="3B3838" w:themeColor="background2" w:themeShade="40"/>
                              </w:rPr>
                              <w:t xml:space="preserve">, </w:t>
                            </w:r>
                            <w:r w:rsidRPr="003414F5">
                              <w:rPr>
                                <w:color w:val="3B3838" w:themeColor="background2" w:themeShade="40"/>
                              </w:rPr>
                              <w:t xml:space="preserve">Critical </w:t>
                            </w:r>
                            <w:r w:rsidR="003414F5">
                              <w:rPr>
                                <w:color w:val="3B3838" w:themeColor="background2" w:themeShade="40"/>
                              </w:rPr>
                              <w:t>T</w:t>
                            </w:r>
                            <w:r w:rsidRPr="003414F5">
                              <w:rPr>
                                <w:color w:val="3B3838" w:themeColor="background2" w:themeShade="40"/>
                              </w:rPr>
                              <w:t>hinking</w:t>
                            </w:r>
                            <w:r w:rsidR="003414F5">
                              <w:rPr>
                                <w:color w:val="3B3838" w:themeColor="background2" w:themeShade="40"/>
                              </w:rPr>
                              <w:t xml:space="preserve">, </w:t>
                            </w:r>
                            <w:r w:rsidRPr="003414F5">
                              <w:rPr>
                                <w:color w:val="3B3838" w:themeColor="background2" w:themeShade="40"/>
                              </w:rPr>
                              <w:t>Leadership</w:t>
                            </w:r>
                            <w:r w:rsidR="003414F5">
                              <w:rPr>
                                <w:color w:val="3B3838" w:themeColor="background2" w:themeShade="40"/>
                              </w:rPr>
                              <w:t>,</w:t>
                            </w:r>
                            <w:r w:rsidR="003414F5" w:rsidRPr="003414F5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</w:p>
                          <w:p w14:paraId="1719A14C" w14:textId="021B423B" w:rsidR="003414F5" w:rsidRDefault="003414F5" w:rsidP="003414F5">
                            <w:pPr>
                              <w:ind w:firstLine="360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 xml:space="preserve">Management, </w:t>
                            </w:r>
                            <w:r w:rsidRPr="003414F5">
                              <w:rPr>
                                <w:color w:val="3B3838" w:themeColor="background2" w:themeShade="40"/>
                              </w:rPr>
                              <w:t>Time management</w:t>
                            </w:r>
                          </w:p>
                          <w:p w14:paraId="2B90F9F2" w14:textId="03458DD0" w:rsidR="003414F5" w:rsidRPr="003414F5" w:rsidRDefault="003414F5" w:rsidP="003414F5">
                            <w:pPr>
                              <w:ind w:firstLine="360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Organizational Skills.</w:t>
                            </w:r>
                          </w:p>
                          <w:p w14:paraId="290878BD" w14:textId="4D4D9E6D" w:rsidR="003414F5" w:rsidRPr="006C232F" w:rsidRDefault="003414F5" w:rsidP="003414F5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 w14:paraId="755F00E1" w14:textId="77777777" w:rsidR="00AC46BA" w:rsidRPr="00BF05F0" w:rsidRDefault="00AC46BA" w:rsidP="00AC46BA"/>
                          <w:p w14:paraId="58B1A249" w14:textId="77777777" w:rsidR="00AC46BA" w:rsidRPr="00BF05F0" w:rsidRDefault="00AC46BA" w:rsidP="00AC46BA"/>
                          <w:p w14:paraId="31ABAFC0" w14:textId="77777777" w:rsidR="00AC46BA" w:rsidRPr="00BA08E1" w:rsidRDefault="00AC46BA" w:rsidP="00AC46BA">
                            <w:pPr>
                              <w:spacing w:before="100" w:beforeAutospacing="1" w:after="100" w:afterAutospacing="1"/>
                              <w:jc w:val="left"/>
                              <w:rPr>
                                <w:rFonts w:ascii="Open Sans" w:hAnsi="Open Sans"/>
                                <w:b/>
                                <w:color w:val="3B3838" w:themeColor="background2" w:themeShade="40"/>
                                <w:spacing w:val="80"/>
                                <w:kern w:val="48"/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2F038" id="Text Box 1075187887" o:spid="_x0000_s1027" type="#_x0000_t202" style="position:absolute;left:0;text-align:left;margin-left:-36pt;margin-top:538.9pt;width:240pt;height:88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" filled="f" stroked="f">
                <v:textbox>
                  <w:txbxContent>
                    <w:p w14:paraId="5E3B2155" w14:textId="198DB663" w:rsidR="00AC46BA" w:rsidRPr="00F84E0E" w:rsidRDefault="00AC46BA" w:rsidP="00AC46BA">
                      <w:pPr>
                        <w:pStyle w:val="Heading1"/>
                      </w:pPr>
                      <w:r>
                        <w:t>non</w:t>
                      </w:r>
                      <w:r w:rsidR="00DF2C18">
                        <w:t>-</w:t>
                      </w:r>
                      <w:r>
                        <w:t>technical</w:t>
                      </w:r>
                      <w:r w:rsidR="00DF2C18">
                        <w:t xml:space="preserve"> </w:t>
                      </w:r>
                      <w:r>
                        <w:t>skills</w:t>
                      </w:r>
                    </w:p>
                    <w:p w14:paraId="48774AC8" w14:textId="435B6BDD" w:rsidR="00DF2C18" w:rsidRPr="003414F5" w:rsidRDefault="00DF2C18" w:rsidP="003414F5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color w:val="3B3838" w:themeColor="background2" w:themeShade="40"/>
                        </w:rPr>
                      </w:pPr>
                      <w:r w:rsidRPr="006C232F">
                        <w:rPr>
                          <w:color w:val="3B3838" w:themeColor="background2" w:themeShade="40"/>
                        </w:rPr>
                        <w:t>Teamwork</w:t>
                      </w:r>
                      <w:r w:rsidR="003414F5">
                        <w:rPr>
                          <w:color w:val="3B3838" w:themeColor="background2" w:themeShade="40"/>
                        </w:rPr>
                        <w:t xml:space="preserve">, </w:t>
                      </w:r>
                      <w:r w:rsidRPr="003414F5">
                        <w:rPr>
                          <w:color w:val="3B3838" w:themeColor="background2" w:themeShade="40"/>
                        </w:rPr>
                        <w:t xml:space="preserve">Critical </w:t>
                      </w:r>
                      <w:r w:rsidR="003414F5">
                        <w:rPr>
                          <w:color w:val="3B3838" w:themeColor="background2" w:themeShade="40"/>
                        </w:rPr>
                        <w:t>T</w:t>
                      </w:r>
                      <w:r w:rsidRPr="003414F5">
                        <w:rPr>
                          <w:color w:val="3B3838" w:themeColor="background2" w:themeShade="40"/>
                        </w:rPr>
                        <w:t>hinking</w:t>
                      </w:r>
                      <w:r w:rsidR="003414F5">
                        <w:rPr>
                          <w:color w:val="3B3838" w:themeColor="background2" w:themeShade="40"/>
                        </w:rPr>
                        <w:t xml:space="preserve">, </w:t>
                      </w:r>
                      <w:r w:rsidRPr="003414F5">
                        <w:rPr>
                          <w:color w:val="3B3838" w:themeColor="background2" w:themeShade="40"/>
                        </w:rPr>
                        <w:t>Leadership</w:t>
                      </w:r>
                      <w:r w:rsidR="003414F5">
                        <w:rPr>
                          <w:color w:val="3B3838" w:themeColor="background2" w:themeShade="40"/>
                        </w:rPr>
                        <w:t>,</w:t>
                      </w:r>
                      <w:r w:rsidR="003414F5" w:rsidRPr="003414F5">
                        <w:rPr>
                          <w:color w:val="3B3838" w:themeColor="background2" w:themeShade="40"/>
                        </w:rPr>
                        <w:t xml:space="preserve"> </w:t>
                      </w:r>
                    </w:p>
                    <w:p w14:paraId="1719A14C" w14:textId="021B423B" w:rsidR="003414F5" w:rsidRDefault="003414F5" w:rsidP="003414F5">
                      <w:pPr>
                        <w:ind w:firstLine="360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 xml:space="preserve">Management, </w:t>
                      </w:r>
                      <w:r w:rsidRPr="003414F5">
                        <w:rPr>
                          <w:color w:val="3B3838" w:themeColor="background2" w:themeShade="40"/>
                        </w:rPr>
                        <w:t>Time management</w:t>
                      </w:r>
                    </w:p>
                    <w:p w14:paraId="2B90F9F2" w14:textId="03458DD0" w:rsidR="003414F5" w:rsidRPr="003414F5" w:rsidRDefault="003414F5" w:rsidP="003414F5">
                      <w:pPr>
                        <w:ind w:firstLine="360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Organizational Skills.</w:t>
                      </w:r>
                    </w:p>
                    <w:p w14:paraId="290878BD" w14:textId="4D4D9E6D" w:rsidR="003414F5" w:rsidRPr="006C232F" w:rsidRDefault="003414F5" w:rsidP="003414F5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360"/>
                        <w:rPr>
                          <w:color w:val="3B3838" w:themeColor="background2" w:themeShade="40"/>
                        </w:rPr>
                      </w:pPr>
                    </w:p>
                    <w:p w14:paraId="755F00E1" w14:textId="77777777" w:rsidR="00AC46BA" w:rsidRPr="00BF05F0" w:rsidRDefault="00AC46BA" w:rsidP="00AC46BA"/>
                    <w:p w14:paraId="58B1A249" w14:textId="77777777" w:rsidR="00AC46BA" w:rsidRPr="00BF05F0" w:rsidRDefault="00AC46BA" w:rsidP="00AC46BA"/>
                    <w:p w14:paraId="31ABAFC0" w14:textId="77777777" w:rsidR="00AC46BA" w:rsidRPr="00BA08E1" w:rsidRDefault="00AC46BA" w:rsidP="00AC46BA">
                      <w:pPr>
                        <w:spacing w:before="100" w:beforeAutospacing="1" w:after="100" w:afterAutospacing="1"/>
                        <w:jc w:val="left"/>
                        <w:rPr>
                          <w:rFonts w:ascii="Open Sans" w:hAnsi="Open Sans"/>
                          <w:b/>
                          <w:color w:val="3B3838" w:themeColor="background2" w:themeShade="40"/>
                          <w:spacing w:val="80"/>
                          <w:kern w:val="48"/>
                          <w:sz w:val="30"/>
                          <w:szCs w:val="30"/>
                          <w:lang w:val="en-GB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E01D02">
        <mc:AlternateContent>
          <mc:Choice Requires="wps">
            <w:drawing>
              <wp:anchor distT="45720" distB="45720" distL="114300" distR="114300" simplePos="0" relativeHeight="251655168" behindDoc="0" locked="1" layoutInCell="1" allowOverlap="1" wp14:anchorId="342DBCE5" wp14:editId="54404A6B">
                <wp:simplePos x="0" y="0"/>
                <wp:positionH relativeFrom="page">
                  <wp:posOffset>-15240</wp:posOffset>
                </wp:positionH>
                <wp:positionV relativeFrom="page">
                  <wp:posOffset>2636520</wp:posOffset>
                </wp:positionV>
                <wp:extent cx="3063240" cy="23622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236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08A1A" w14:textId="77777777" w:rsidR="00E01D02" w:rsidRPr="00AC46BA" w:rsidRDefault="00F84E0E" w:rsidP="00F84E0E">
                            <w:pPr>
                              <w:pStyle w:val="Heading1"/>
                              <w:rPr>
                                <w:color w:val="000000" w:themeColor="text1"/>
                              </w:rPr>
                            </w:pPr>
                            <w:r w:rsidRPr="00AC46BA">
                              <w:rPr>
                                <w:color w:val="000000" w:themeColor="text1"/>
                              </w:rPr>
                              <w:t>Education</w:t>
                            </w:r>
                          </w:p>
                          <w:p w14:paraId="3FBBE6A2" w14:textId="16C0C6B3" w:rsidR="00FA3BAE" w:rsidRPr="00AC46BA" w:rsidRDefault="00FA3BAE" w:rsidP="00F1112C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C46BA">
                              <w:rPr>
                                <w:color w:val="3B3838" w:themeColor="background2" w:themeShade="40"/>
                              </w:rPr>
                              <w:t>Bachelor of Engineering</w:t>
                            </w:r>
                            <w:r w:rsidR="00E465B9" w:rsidRPr="00AC46BA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Pr="00AC46BA">
                              <w:rPr>
                                <w:color w:val="3B3838" w:themeColor="background2" w:themeShade="40"/>
                              </w:rPr>
                              <w:t xml:space="preserve">in Computer Science </w:t>
                            </w:r>
                          </w:p>
                          <w:p w14:paraId="4A3C9F44" w14:textId="6DBE9BD8" w:rsidR="00E01D02" w:rsidRPr="00AC46BA" w:rsidRDefault="00FA3BAE" w:rsidP="00F1112C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C46BA">
                              <w:rPr>
                                <w:color w:val="3B3838" w:themeColor="background2" w:themeShade="40"/>
                              </w:rPr>
                              <w:t xml:space="preserve">Chitkara University, </w:t>
                            </w:r>
                          </w:p>
                          <w:p w14:paraId="07D5F7BE" w14:textId="7916CF93" w:rsidR="00E01D02" w:rsidRPr="00AC46BA" w:rsidRDefault="00071423" w:rsidP="00F1112C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C46BA">
                              <w:rPr>
                                <w:color w:val="3B3838" w:themeColor="background2" w:themeShade="40"/>
                              </w:rPr>
                              <w:t>20</w:t>
                            </w:r>
                            <w:r w:rsidR="00FA3BAE" w:rsidRPr="00AC46BA">
                              <w:rPr>
                                <w:color w:val="3B3838" w:themeColor="background2" w:themeShade="40"/>
                              </w:rPr>
                              <w:t>23-2027</w:t>
                            </w:r>
                          </w:p>
                          <w:p w14:paraId="03CB87AF" w14:textId="77777777" w:rsidR="00E465B9" w:rsidRPr="00AC46BA" w:rsidRDefault="00E465B9" w:rsidP="00F1112C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 w14:paraId="368DF6C9" w14:textId="0244D30F" w:rsidR="00E01D02" w:rsidRPr="00AC46BA" w:rsidRDefault="00E465B9" w:rsidP="00E01D02">
                            <w:pPr>
                              <w:pStyle w:val="Heading4"/>
                              <w:rPr>
                                <w:color w:val="3B3838" w:themeColor="background2" w:themeShade="40"/>
                              </w:rPr>
                            </w:pPr>
                            <w:r w:rsidRPr="00AC46BA">
                              <w:rPr>
                                <w:color w:val="3B3838" w:themeColor="background2" w:themeShade="40"/>
                              </w:rPr>
                              <w:t>12</w:t>
                            </w:r>
                            <w:r w:rsidRPr="00AC46BA">
                              <w:rPr>
                                <w:color w:val="3B3838" w:themeColor="background2" w:themeShade="40"/>
                                <w:vertAlign w:val="superscript"/>
                              </w:rPr>
                              <w:t>th</w:t>
                            </w:r>
                            <w:r w:rsidRPr="00AC46BA">
                              <w:rPr>
                                <w:color w:val="3B3838" w:themeColor="background2" w:themeShade="40"/>
                              </w:rPr>
                              <w:t xml:space="preserve"> (CBSE) - 2023</w:t>
                            </w:r>
                          </w:p>
                          <w:p w14:paraId="07C53213" w14:textId="11529F85" w:rsidR="00E01D02" w:rsidRPr="00AC46BA" w:rsidRDefault="00E465B9" w:rsidP="00F1112C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C46BA"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2"/>
                              </w:rPr>
                              <w:t>I.S Dev samaj sr. sec School Sec-21, Chandigarh</w:t>
                            </w:r>
                          </w:p>
                          <w:p w14:paraId="0ADC9283" w14:textId="77777777" w:rsidR="00E465B9" w:rsidRPr="00AC46BA" w:rsidRDefault="00E465B9" w:rsidP="00F1112C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 w14:paraId="40D344D1" w14:textId="012D8ACF" w:rsidR="00E465B9" w:rsidRPr="00AC46BA" w:rsidRDefault="00E465B9" w:rsidP="00F1112C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C46BA">
                              <w:rPr>
                                <w:color w:val="3B3838" w:themeColor="background2" w:themeShade="40"/>
                              </w:rPr>
                              <w:t>10</w:t>
                            </w:r>
                            <w:r w:rsidRPr="00AC46BA">
                              <w:rPr>
                                <w:color w:val="3B3838" w:themeColor="background2" w:themeShade="40"/>
                                <w:vertAlign w:val="superscript"/>
                              </w:rPr>
                              <w:t>th</w:t>
                            </w:r>
                            <w:r w:rsidRPr="00AC46BA">
                              <w:rPr>
                                <w:color w:val="3B3838" w:themeColor="background2" w:themeShade="40"/>
                              </w:rPr>
                              <w:t xml:space="preserve"> (CBSE)-2021</w:t>
                            </w:r>
                          </w:p>
                          <w:p w14:paraId="31C97EEB" w14:textId="77B1FD06" w:rsidR="00E465B9" w:rsidRPr="00AC46BA" w:rsidRDefault="00E465B9" w:rsidP="00F1112C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C46BA"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2"/>
                              </w:rPr>
                              <w:t>Guru Harkrishan Public school Dera-Bassi, Punjab</w:t>
                            </w:r>
                          </w:p>
                          <w:p w14:paraId="7B51D59E" w14:textId="77777777" w:rsidR="00E465B9" w:rsidRPr="00AC46BA" w:rsidRDefault="00E465B9" w:rsidP="00F1112C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BCE5" id="Text Box 7" o:spid="_x0000_s1028" type="#_x0000_t202" style="position:absolute;left:0;text-align:left;margin-left:-1.2pt;margin-top:207.6pt;width:241.2pt;height:186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" filled="f" stroked="f">
                <v:textbox>
                  <w:txbxContent>
                    <w:p w14:paraId="3AB08A1A" w14:textId="77777777" w:rsidR="00E01D02" w:rsidRPr="00AC46BA" w:rsidRDefault="00F84E0E" w:rsidP="00F84E0E">
                      <w:pPr>
                        <w:pStyle w:val="Heading1"/>
                        <w:rPr>
                          <w:color w:val="000000" w:themeColor="text1"/>
                        </w:rPr>
                      </w:pPr>
                      <w:r w:rsidRPr="00AC46BA">
                        <w:rPr>
                          <w:color w:val="000000" w:themeColor="text1"/>
                        </w:rPr>
                        <w:t>Education</w:t>
                      </w:r>
                    </w:p>
                    <w:p w14:paraId="3FBBE6A2" w14:textId="16C0C6B3" w:rsidR="00FA3BAE" w:rsidRPr="00AC46BA" w:rsidRDefault="00FA3BAE" w:rsidP="00F1112C">
                      <w:pPr>
                        <w:rPr>
                          <w:color w:val="3B3838" w:themeColor="background2" w:themeShade="40"/>
                        </w:rPr>
                      </w:pPr>
                      <w:r w:rsidRPr="00AC46BA">
                        <w:rPr>
                          <w:color w:val="3B3838" w:themeColor="background2" w:themeShade="40"/>
                        </w:rPr>
                        <w:t>Bachelor of Engineering</w:t>
                      </w:r>
                      <w:r w:rsidR="00E465B9" w:rsidRPr="00AC46BA">
                        <w:rPr>
                          <w:color w:val="3B3838" w:themeColor="background2" w:themeShade="40"/>
                        </w:rPr>
                        <w:t xml:space="preserve"> </w:t>
                      </w:r>
                      <w:r w:rsidRPr="00AC46BA">
                        <w:rPr>
                          <w:color w:val="3B3838" w:themeColor="background2" w:themeShade="40"/>
                        </w:rPr>
                        <w:t xml:space="preserve">in Computer Science </w:t>
                      </w:r>
                    </w:p>
                    <w:p w14:paraId="4A3C9F44" w14:textId="6DBE9BD8" w:rsidR="00E01D02" w:rsidRPr="00AC46BA" w:rsidRDefault="00FA3BAE" w:rsidP="00F1112C">
                      <w:pPr>
                        <w:rPr>
                          <w:color w:val="3B3838" w:themeColor="background2" w:themeShade="40"/>
                        </w:rPr>
                      </w:pPr>
                      <w:r w:rsidRPr="00AC46BA">
                        <w:rPr>
                          <w:color w:val="3B3838" w:themeColor="background2" w:themeShade="40"/>
                        </w:rPr>
                        <w:t xml:space="preserve">Chitkara University, </w:t>
                      </w:r>
                    </w:p>
                    <w:p w14:paraId="07D5F7BE" w14:textId="7916CF93" w:rsidR="00E01D02" w:rsidRPr="00AC46BA" w:rsidRDefault="00071423" w:rsidP="00F1112C">
                      <w:pPr>
                        <w:rPr>
                          <w:color w:val="3B3838" w:themeColor="background2" w:themeShade="40"/>
                        </w:rPr>
                      </w:pPr>
                      <w:r w:rsidRPr="00AC46BA">
                        <w:rPr>
                          <w:color w:val="3B3838" w:themeColor="background2" w:themeShade="40"/>
                        </w:rPr>
                        <w:t>20</w:t>
                      </w:r>
                      <w:r w:rsidR="00FA3BAE" w:rsidRPr="00AC46BA">
                        <w:rPr>
                          <w:color w:val="3B3838" w:themeColor="background2" w:themeShade="40"/>
                        </w:rPr>
                        <w:t>23-2027</w:t>
                      </w:r>
                    </w:p>
                    <w:p w14:paraId="03CB87AF" w14:textId="77777777" w:rsidR="00E465B9" w:rsidRPr="00AC46BA" w:rsidRDefault="00E465B9" w:rsidP="00F1112C">
                      <w:pPr>
                        <w:rPr>
                          <w:color w:val="3B3838" w:themeColor="background2" w:themeShade="40"/>
                        </w:rPr>
                      </w:pPr>
                    </w:p>
                    <w:p w14:paraId="368DF6C9" w14:textId="0244D30F" w:rsidR="00E01D02" w:rsidRPr="00AC46BA" w:rsidRDefault="00E465B9" w:rsidP="00E01D02">
                      <w:pPr>
                        <w:pStyle w:val="Heading4"/>
                        <w:rPr>
                          <w:color w:val="3B3838" w:themeColor="background2" w:themeShade="40"/>
                        </w:rPr>
                      </w:pPr>
                      <w:r w:rsidRPr="00AC46BA">
                        <w:rPr>
                          <w:color w:val="3B3838" w:themeColor="background2" w:themeShade="40"/>
                        </w:rPr>
                        <w:t>12</w:t>
                      </w:r>
                      <w:r w:rsidRPr="00AC46BA">
                        <w:rPr>
                          <w:color w:val="3B3838" w:themeColor="background2" w:themeShade="40"/>
                          <w:vertAlign w:val="superscript"/>
                        </w:rPr>
                        <w:t>th</w:t>
                      </w:r>
                      <w:r w:rsidRPr="00AC46BA">
                        <w:rPr>
                          <w:color w:val="3B3838" w:themeColor="background2" w:themeShade="40"/>
                        </w:rPr>
                        <w:t xml:space="preserve"> (CBSE) - 2023</w:t>
                      </w:r>
                    </w:p>
                    <w:p w14:paraId="07C53213" w14:textId="11529F85" w:rsidR="00E01D02" w:rsidRPr="00AC46BA" w:rsidRDefault="00E465B9" w:rsidP="00F1112C">
                      <w:pPr>
                        <w:rPr>
                          <w:color w:val="3B3838" w:themeColor="background2" w:themeShade="40"/>
                        </w:rPr>
                      </w:pPr>
                      <w:r w:rsidRPr="00AC46BA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2"/>
                        </w:rPr>
                        <w:t>I.S Dev samaj sr. sec School Sec-21, Chandigarh</w:t>
                      </w:r>
                    </w:p>
                    <w:p w14:paraId="0ADC9283" w14:textId="77777777" w:rsidR="00E465B9" w:rsidRPr="00AC46BA" w:rsidRDefault="00E465B9" w:rsidP="00F1112C">
                      <w:pPr>
                        <w:rPr>
                          <w:color w:val="3B3838" w:themeColor="background2" w:themeShade="40"/>
                        </w:rPr>
                      </w:pPr>
                    </w:p>
                    <w:p w14:paraId="40D344D1" w14:textId="012D8ACF" w:rsidR="00E465B9" w:rsidRPr="00AC46BA" w:rsidRDefault="00E465B9" w:rsidP="00F1112C">
                      <w:pPr>
                        <w:rPr>
                          <w:color w:val="3B3838" w:themeColor="background2" w:themeShade="40"/>
                        </w:rPr>
                      </w:pPr>
                      <w:r w:rsidRPr="00AC46BA">
                        <w:rPr>
                          <w:color w:val="3B3838" w:themeColor="background2" w:themeShade="40"/>
                        </w:rPr>
                        <w:t>10</w:t>
                      </w:r>
                      <w:r w:rsidRPr="00AC46BA">
                        <w:rPr>
                          <w:color w:val="3B3838" w:themeColor="background2" w:themeShade="40"/>
                          <w:vertAlign w:val="superscript"/>
                        </w:rPr>
                        <w:t>th</w:t>
                      </w:r>
                      <w:r w:rsidRPr="00AC46BA">
                        <w:rPr>
                          <w:color w:val="3B3838" w:themeColor="background2" w:themeShade="40"/>
                        </w:rPr>
                        <w:t xml:space="preserve"> (CBSE)-2021</w:t>
                      </w:r>
                    </w:p>
                    <w:p w14:paraId="31C97EEB" w14:textId="77B1FD06" w:rsidR="00E465B9" w:rsidRPr="00AC46BA" w:rsidRDefault="00E465B9" w:rsidP="00F1112C">
                      <w:pPr>
                        <w:rPr>
                          <w:color w:val="3B3838" w:themeColor="background2" w:themeShade="40"/>
                        </w:rPr>
                      </w:pPr>
                      <w:r w:rsidRPr="00AC46BA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2"/>
                        </w:rPr>
                        <w:t>Guru Harkrishan Public school Dera</w:t>
                      </w:r>
                      <w:r w:rsidRPr="00AC46BA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2"/>
                        </w:rPr>
                        <w:t>-B</w:t>
                      </w:r>
                      <w:r w:rsidRPr="00AC46BA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2"/>
                        </w:rPr>
                        <w:t>assi, Punjab</w:t>
                      </w:r>
                    </w:p>
                    <w:p w14:paraId="7B51D59E" w14:textId="77777777" w:rsidR="00E465B9" w:rsidRPr="00AC46BA" w:rsidRDefault="00E465B9" w:rsidP="00F1112C"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E01D02">
        <mc:AlternateContent>
          <mc:Choice Requires="wps">
            <w:drawing>
              <wp:anchor distT="45720" distB="45720" distL="114300" distR="114300" simplePos="0" relativeHeight="251657216" behindDoc="0" locked="1" layoutInCell="1" allowOverlap="1" wp14:anchorId="796CF4EA" wp14:editId="46540DA7">
                <wp:simplePos x="0" y="0"/>
                <wp:positionH relativeFrom="page">
                  <wp:posOffset>20320</wp:posOffset>
                </wp:positionH>
                <wp:positionV relativeFrom="page">
                  <wp:posOffset>4932045</wp:posOffset>
                </wp:positionV>
                <wp:extent cx="3002915" cy="187706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915" cy="187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0A8A9" w14:textId="6EF26921" w:rsidR="00F37E7D" w:rsidRPr="00AC46BA" w:rsidRDefault="00F37E7D" w:rsidP="00F37E7D">
                            <w:pPr>
                              <w:pStyle w:val="Heading1"/>
                              <w:rPr>
                                <w:color w:val="000000" w:themeColor="text1"/>
                              </w:rPr>
                            </w:pPr>
                            <w:r w:rsidRPr="00AC46BA">
                              <w:rPr>
                                <w:color w:val="000000" w:themeColor="text1"/>
                              </w:rPr>
                              <w:t xml:space="preserve">Technical </w:t>
                            </w:r>
                            <w:r w:rsidR="00F84E0E" w:rsidRPr="00AC46BA">
                              <w:rPr>
                                <w:color w:val="000000" w:themeColor="text1"/>
                              </w:rPr>
                              <w:t>Skills</w:t>
                            </w:r>
                          </w:p>
                          <w:p w14:paraId="796DC8C1" w14:textId="0263C606" w:rsidR="00DF2C18" w:rsidRPr="00D14F51" w:rsidRDefault="00DF2C18" w:rsidP="003414F5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14F51">
                              <w:rPr>
                                <w:color w:val="000000" w:themeColor="text1"/>
                              </w:rPr>
                              <w:t>Frontend Development:</w:t>
                            </w:r>
                            <w:r w:rsidR="00D14F51" w:rsidRPr="00D14F5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14F51">
                              <w:rPr>
                                <w:color w:val="3B3838" w:themeColor="background2" w:themeShade="40"/>
                              </w:rPr>
                              <w:t>HTML, CSS, Java script, React.js, Tailwind   CSS,</w:t>
                            </w:r>
                          </w:p>
                          <w:p w14:paraId="79A3A3AF" w14:textId="3112FF94" w:rsidR="006C232F" w:rsidRDefault="006C232F" w:rsidP="00D14F51">
                            <w:pPr>
                              <w:pStyle w:val="ListParagraph"/>
                              <w:rPr>
                                <w:color w:val="3B3838" w:themeColor="background2" w:themeShade="40"/>
                              </w:rPr>
                            </w:pPr>
                            <w:r w:rsidRPr="006C232F">
                              <w:rPr>
                                <w:color w:val="3B3838" w:themeColor="background2" w:themeShade="40"/>
                              </w:rPr>
                              <w:t>Version Control &amp; Deployment: Git, GitHub,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proofErr w:type="spellStart"/>
                            <w:r w:rsidRPr="006C232F">
                              <w:rPr>
                                <w:color w:val="3B3838" w:themeColor="background2" w:themeShade="40"/>
                              </w:rPr>
                              <w:t>Vercel</w:t>
                            </w:r>
                            <w:proofErr w:type="spellEnd"/>
                            <w:r w:rsidR="007E019C">
                              <w:rPr>
                                <w:color w:val="3B3838" w:themeColor="background2" w:themeShade="40"/>
                              </w:rPr>
                              <w:t>.</w:t>
                            </w:r>
                          </w:p>
                          <w:p w14:paraId="2022388F" w14:textId="77777777" w:rsidR="00D14F51" w:rsidRDefault="006C232F" w:rsidP="00D14F51">
                            <w:pPr>
                              <w:pStyle w:val="ListParagraph"/>
                              <w:rPr>
                                <w:color w:val="3B3838" w:themeColor="background2" w:themeShade="40"/>
                              </w:rPr>
                            </w:pPr>
                            <w:r w:rsidRPr="006C232F">
                              <w:rPr>
                                <w:color w:val="3B3838" w:themeColor="background2" w:themeShade="40"/>
                              </w:rPr>
                              <w:t xml:space="preserve">Programming Languages: 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>python</w:t>
                            </w:r>
                            <w:r w:rsidR="00D14F51">
                              <w:rPr>
                                <w:color w:val="3B3838" w:themeColor="background2" w:themeShade="40"/>
                              </w:rPr>
                              <w:t>,</w:t>
                            </w:r>
                          </w:p>
                          <w:p w14:paraId="5C76DA67" w14:textId="5C7A5900" w:rsidR="006C232F" w:rsidRPr="00D14F51" w:rsidRDefault="00D14F51" w:rsidP="00D14F51">
                            <w:pPr>
                              <w:ind w:firstLine="360"/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D14F51">
                              <w:rPr>
                                <w:color w:val="3B3838" w:themeColor="background2" w:themeShade="40"/>
                              </w:rPr>
                              <w:t>Javascript</w:t>
                            </w:r>
                            <w:proofErr w:type="spellEnd"/>
                            <w:r w:rsidRPr="00D14F51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="006C232F" w:rsidRPr="00D14F51">
                              <w:rPr>
                                <w:color w:val="3B3838" w:themeColor="background2" w:themeShade="40"/>
                              </w:rPr>
                              <w:t>C++</w:t>
                            </w:r>
                            <w:r w:rsidRPr="00D14F51">
                              <w:rPr>
                                <w:color w:val="3B3838" w:themeColor="background2" w:themeShade="40"/>
                              </w:rPr>
                              <w:t>,</w:t>
                            </w:r>
                            <w:r w:rsidR="006C232F" w:rsidRPr="00D14F51">
                              <w:rPr>
                                <w:color w:val="3B3838" w:themeColor="background2" w:themeShade="40"/>
                              </w:rPr>
                              <w:t xml:space="preserve"> C</w:t>
                            </w:r>
                          </w:p>
                          <w:p w14:paraId="1BA07B60" w14:textId="64EF2E95" w:rsidR="00E01D02" w:rsidRPr="006C232F" w:rsidRDefault="00E01D02" w:rsidP="006C232F">
                            <w:pPr>
                              <w:ind w:left="360" w:hanging="360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CF4EA" id="Text Box 27" o:spid="_x0000_s1029" type="#_x0000_t202" style="position:absolute;left:0;text-align:left;margin-left:1.6pt;margin-top:388.35pt;width:236.45pt;height:147.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" filled="f" stroked="f">
                <v:textbox>
                  <w:txbxContent>
                    <w:p w14:paraId="24F0A8A9" w14:textId="6EF26921" w:rsidR="00F37E7D" w:rsidRPr="00AC46BA" w:rsidRDefault="00F37E7D" w:rsidP="00F37E7D">
                      <w:pPr>
                        <w:pStyle w:val="Heading1"/>
                        <w:rPr>
                          <w:color w:val="000000" w:themeColor="text1"/>
                        </w:rPr>
                      </w:pPr>
                      <w:r w:rsidRPr="00AC46BA">
                        <w:rPr>
                          <w:color w:val="000000" w:themeColor="text1"/>
                        </w:rPr>
                        <w:t xml:space="preserve">Technical </w:t>
                      </w:r>
                      <w:r w:rsidR="00F84E0E" w:rsidRPr="00AC46BA">
                        <w:rPr>
                          <w:color w:val="000000" w:themeColor="text1"/>
                        </w:rPr>
                        <w:t>Skills</w:t>
                      </w:r>
                    </w:p>
                    <w:p w14:paraId="796DC8C1" w14:textId="0263C606" w:rsidR="00DF2C18" w:rsidRPr="00D14F51" w:rsidRDefault="00DF2C18" w:rsidP="003414F5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D14F51">
                        <w:rPr>
                          <w:color w:val="000000" w:themeColor="text1"/>
                        </w:rPr>
                        <w:t>Frontend Development:</w:t>
                      </w:r>
                      <w:r w:rsidR="00D14F51" w:rsidRPr="00D14F51">
                        <w:rPr>
                          <w:color w:val="000000" w:themeColor="text1"/>
                        </w:rPr>
                        <w:t xml:space="preserve"> </w:t>
                      </w:r>
                      <w:r w:rsidRPr="00D14F51">
                        <w:rPr>
                          <w:color w:val="3B3838" w:themeColor="background2" w:themeShade="40"/>
                        </w:rPr>
                        <w:t>HTML, CSS, Java script, React.js, Tailwind   CSS,</w:t>
                      </w:r>
                    </w:p>
                    <w:p w14:paraId="79A3A3AF" w14:textId="3112FF94" w:rsidR="006C232F" w:rsidRDefault="006C232F" w:rsidP="00D14F51">
                      <w:pPr>
                        <w:pStyle w:val="ListParagraph"/>
                        <w:rPr>
                          <w:color w:val="3B3838" w:themeColor="background2" w:themeShade="40"/>
                        </w:rPr>
                      </w:pPr>
                      <w:r w:rsidRPr="006C232F">
                        <w:rPr>
                          <w:color w:val="3B3838" w:themeColor="background2" w:themeShade="40"/>
                        </w:rPr>
                        <w:t>Version Control &amp; Deployment: Git, GitHub,</w:t>
                      </w:r>
                      <w:r>
                        <w:rPr>
                          <w:color w:val="3B3838" w:themeColor="background2" w:themeShade="40"/>
                        </w:rPr>
                        <w:t xml:space="preserve"> </w:t>
                      </w:r>
                      <w:proofErr w:type="spellStart"/>
                      <w:r w:rsidRPr="006C232F">
                        <w:rPr>
                          <w:color w:val="3B3838" w:themeColor="background2" w:themeShade="40"/>
                        </w:rPr>
                        <w:t>Vercel</w:t>
                      </w:r>
                      <w:proofErr w:type="spellEnd"/>
                      <w:r w:rsidR="007E019C">
                        <w:rPr>
                          <w:color w:val="3B3838" w:themeColor="background2" w:themeShade="40"/>
                        </w:rPr>
                        <w:t>.</w:t>
                      </w:r>
                    </w:p>
                    <w:p w14:paraId="2022388F" w14:textId="77777777" w:rsidR="00D14F51" w:rsidRDefault="006C232F" w:rsidP="00D14F51">
                      <w:pPr>
                        <w:pStyle w:val="ListParagraph"/>
                        <w:rPr>
                          <w:color w:val="3B3838" w:themeColor="background2" w:themeShade="40"/>
                        </w:rPr>
                      </w:pPr>
                      <w:r w:rsidRPr="006C232F">
                        <w:rPr>
                          <w:color w:val="3B3838" w:themeColor="background2" w:themeShade="40"/>
                        </w:rPr>
                        <w:t xml:space="preserve">Programming Languages: </w:t>
                      </w:r>
                      <w:r>
                        <w:rPr>
                          <w:color w:val="3B3838" w:themeColor="background2" w:themeShade="40"/>
                        </w:rPr>
                        <w:t>python</w:t>
                      </w:r>
                      <w:r w:rsidR="00D14F51">
                        <w:rPr>
                          <w:color w:val="3B3838" w:themeColor="background2" w:themeShade="40"/>
                        </w:rPr>
                        <w:t>,</w:t>
                      </w:r>
                    </w:p>
                    <w:p w14:paraId="5C76DA67" w14:textId="5C7A5900" w:rsidR="006C232F" w:rsidRPr="00D14F51" w:rsidRDefault="00D14F51" w:rsidP="00D14F51">
                      <w:pPr>
                        <w:ind w:firstLine="360"/>
                        <w:rPr>
                          <w:color w:val="3B3838" w:themeColor="background2" w:themeShade="40"/>
                        </w:rPr>
                      </w:pPr>
                      <w:proofErr w:type="spellStart"/>
                      <w:r w:rsidRPr="00D14F51">
                        <w:rPr>
                          <w:color w:val="3B3838" w:themeColor="background2" w:themeShade="40"/>
                        </w:rPr>
                        <w:t>Javascript</w:t>
                      </w:r>
                      <w:proofErr w:type="spellEnd"/>
                      <w:r w:rsidRPr="00D14F51">
                        <w:rPr>
                          <w:color w:val="3B3838" w:themeColor="background2" w:themeShade="40"/>
                        </w:rPr>
                        <w:t xml:space="preserve"> </w:t>
                      </w:r>
                      <w:r w:rsidR="006C232F" w:rsidRPr="00D14F51">
                        <w:rPr>
                          <w:color w:val="3B3838" w:themeColor="background2" w:themeShade="40"/>
                        </w:rPr>
                        <w:t>C++</w:t>
                      </w:r>
                      <w:r w:rsidRPr="00D14F51">
                        <w:rPr>
                          <w:color w:val="3B3838" w:themeColor="background2" w:themeShade="40"/>
                        </w:rPr>
                        <w:t>,</w:t>
                      </w:r>
                      <w:r w:rsidR="006C232F" w:rsidRPr="00D14F51">
                        <w:rPr>
                          <w:color w:val="3B3838" w:themeColor="background2" w:themeShade="40"/>
                        </w:rPr>
                        <w:t xml:space="preserve"> C</w:t>
                      </w:r>
                    </w:p>
                    <w:p w14:paraId="1BA07B60" w14:textId="64EF2E95" w:rsidR="00E01D02" w:rsidRPr="006C232F" w:rsidRDefault="00E01D02" w:rsidP="006C232F">
                      <w:pPr>
                        <w:ind w:left="360" w:hanging="360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E01D02" w:rsidRPr="00BA08E1"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F1A1D4C" wp14:editId="13AE0BB6">
                <wp:simplePos x="0" y="0"/>
                <wp:positionH relativeFrom="column">
                  <wp:posOffset>-436880</wp:posOffset>
                </wp:positionH>
                <wp:positionV relativeFrom="page">
                  <wp:posOffset>8014335</wp:posOffset>
                </wp:positionV>
                <wp:extent cx="3025140" cy="73406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734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41C85" w14:textId="77777777" w:rsidR="00E01D02" w:rsidRPr="00F84E0E" w:rsidRDefault="00F84E0E" w:rsidP="00F84E0E">
                            <w:pPr>
                              <w:pStyle w:val="Heading1"/>
                            </w:pPr>
                            <w:r w:rsidRPr="00F84E0E">
                              <w:t>Achievements</w:t>
                            </w:r>
                          </w:p>
                          <w:p w14:paraId="73694AD1" w14:textId="77EA667B" w:rsidR="00E01D02" w:rsidRPr="006C232F" w:rsidRDefault="00F37E7D" w:rsidP="00E01D02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6C232F">
                              <w:rPr>
                                <w:color w:val="3B3838" w:themeColor="background2" w:themeShade="40"/>
                              </w:rPr>
                              <w:t>Core Member –(Ceed) Chitkara University</w:t>
                            </w:r>
                          </w:p>
                          <w:p w14:paraId="2968254B" w14:textId="1223842F" w:rsidR="00E01D02" w:rsidRPr="00BF05F0" w:rsidRDefault="00E01D02" w:rsidP="00E01D02"/>
                          <w:p w14:paraId="1B6B8158" w14:textId="77777777" w:rsidR="00E01D02" w:rsidRPr="00BF05F0" w:rsidRDefault="00E01D02" w:rsidP="00E01D02"/>
                          <w:p w14:paraId="61091F65" w14:textId="77777777" w:rsidR="00E01D02" w:rsidRPr="00BA08E1" w:rsidRDefault="00E01D02" w:rsidP="00AC46BA">
                            <w:pPr>
                              <w:spacing w:before="100" w:beforeAutospacing="1" w:after="100" w:afterAutospacing="1"/>
                              <w:jc w:val="left"/>
                              <w:rPr>
                                <w:rFonts w:ascii="Open Sans" w:hAnsi="Open Sans"/>
                                <w:b/>
                                <w:color w:val="3B3838" w:themeColor="background2" w:themeShade="40"/>
                                <w:spacing w:val="80"/>
                                <w:kern w:val="48"/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A1D4C" id="Text Box 12" o:spid="_x0000_s1030" type="#_x0000_t202" style="position:absolute;left:0;text-align:left;margin-left:-34.4pt;margin-top:631.05pt;width:238.2pt;height:5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" filled="f" stroked="f">
                <v:textbox>
                  <w:txbxContent>
                    <w:p w14:paraId="6A441C85" w14:textId="77777777" w:rsidR="00E01D02" w:rsidRPr="00F84E0E" w:rsidRDefault="00F84E0E" w:rsidP="00F84E0E">
                      <w:pPr>
                        <w:pStyle w:val="Heading1"/>
                      </w:pPr>
                      <w:r w:rsidRPr="00F84E0E">
                        <w:t>Achievements</w:t>
                      </w:r>
                    </w:p>
                    <w:p w14:paraId="73694AD1" w14:textId="77EA667B" w:rsidR="00E01D02" w:rsidRPr="006C232F" w:rsidRDefault="00F37E7D" w:rsidP="00E01D02">
                      <w:pPr>
                        <w:rPr>
                          <w:color w:val="3B3838" w:themeColor="background2" w:themeShade="40"/>
                        </w:rPr>
                      </w:pPr>
                      <w:r w:rsidRPr="006C232F">
                        <w:rPr>
                          <w:color w:val="3B3838" w:themeColor="background2" w:themeShade="40"/>
                        </w:rPr>
                        <w:t>Core Member –(Ceed) Chitkara University</w:t>
                      </w:r>
                    </w:p>
                    <w:p w14:paraId="2968254B" w14:textId="1223842F" w:rsidR="00E01D02" w:rsidRPr="00BF05F0" w:rsidRDefault="00E01D02" w:rsidP="00E01D02"/>
                    <w:p w14:paraId="1B6B8158" w14:textId="77777777" w:rsidR="00E01D02" w:rsidRPr="00BF05F0" w:rsidRDefault="00E01D02" w:rsidP="00E01D02"/>
                    <w:p w14:paraId="61091F65" w14:textId="77777777" w:rsidR="00E01D02" w:rsidRPr="00BA08E1" w:rsidRDefault="00E01D02" w:rsidP="00AC46BA">
                      <w:pPr>
                        <w:spacing w:before="100" w:beforeAutospacing="1" w:after="100" w:afterAutospacing="1"/>
                        <w:jc w:val="left"/>
                        <w:rPr>
                          <w:rFonts w:ascii="Open Sans" w:hAnsi="Open Sans"/>
                          <w:b/>
                          <w:color w:val="3B3838" w:themeColor="background2" w:themeShade="40"/>
                          <w:spacing w:val="80"/>
                          <w:kern w:val="48"/>
                          <w:sz w:val="30"/>
                          <w:szCs w:val="30"/>
                          <w:lang w:val="en-GB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B6CD4">
        <mc:AlternateContent>
          <mc:Choice Requires="wps">
            <w:drawing>
              <wp:anchor distT="45720" distB="45720" distL="114300" distR="114300" simplePos="0" relativeHeight="251683840" behindDoc="0" locked="1" layoutInCell="1" allowOverlap="1" wp14:anchorId="365EE800" wp14:editId="44A9AC65">
                <wp:simplePos x="0" y="0"/>
                <wp:positionH relativeFrom="page">
                  <wp:posOffset>3063240</wp:posOffset>
                </wp:positionH>
                <wp:positionV relativeFrom="page">
                  <wp:posOffset>2110740</wp:posOffset>
                </wp:positionV>
                <wp:extent cx="4578350" cy="789432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8350" cy="789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D7686" w14:textId="19E52048" w:rsidR="00DB6CD4" w:rsidRPr="00AC46BA" w:rsidRDefault="00804E0C" w:rsidP="00EB5402">
                            <w:pPr>
                              <w:pStyle w:val="Heading1"/>
                              <w:rPr>
                                <w:color w:val="000000" w:themeColor="text1"/>
                              </w:rPr>
                            </w:pPr>
                            <w:r w:rsidRPr="00AC46BA">
                              <w:rPr>
                                <w:color w:val="000000" w:themeColor="text1"/>
                              </w:rPr>
                              <w:t>projects</w:t>
                            </w:r>
                          </w:p>
                          <w:p w14:paraId="237754AC" w14:textId="44428F12" w:rsidR="00EB5402" w:rsidRPr="00DC142B" w:rsidRDefault="00804E0C" w:rsidP="00DC14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C142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Quick</w:t>
                            </w:r>
                            <w:r w:rsidR="00CA6357" w:rsidRPr="00DC142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C142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Bytes</w:t>
                            </w:r>
                            <w:r w:rsidR="00D1592B" w:rsidRPr="00DC142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1C0394B" w14:textId="77777777" w:rsidR="00CA6357" w:rsidRPr="005B2477" w:rsidRDefault="00CA6357" w:rsidP="005B2477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0D08BDB" w14:textId="57B8265D" w:rsidR="00916815" w:rsidRPr="00AC1E49" w:rsidRDefault="00916815" w:rsidP="007E194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</w:pPr>
                            <w:r w:rsidRPr="00AC1E49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  <w:t xml:space="preserve">Built a responsive web app enabling users to buy/sell homemade </w:t>
                            </w:r>
                            <w:r w:rsidR="007E1941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  <w:t>f</w:t>
                            </w:r>
                            <w:r w:rsidRPr="00AC1E49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  <w:t>ood with</w:t>
                            </w:r>
                            <w:r w:rsidR="007E1941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  <w:t xml:space="preserve"> </w:t>
                            </w:r>
                            <w:r w:rsidRPr="00AC1E49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  <w:t>integrated delivery</w:t>
                            </w:r>
                            <w:r w:rsidR="007E1941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  <w:t xml:space="preserve"> </w:t>
                            </w:r>
                            <w:r w:rsidRPr="00AC1E49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  <w:t>tracking.</w:t>
                            </w:r>
                          </w:p>
                          <w:p w14:paraId="05BDC11C" w14:textId="77777777" w:rsidR="007E1941" w:rsidRDefault="00916815" w:rsidP="007E194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/>
                              <w:jc w:val="left"/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</w:pPr>
                            <w:r w:rsidRPr="00AC1E49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  <w:t>Designed and developed login/signup, user dashboards,</w:t>
                            </w:r>
                          </w:p>
                          <w:p w14:paraId="0B924E11" w14:textId="0AE32A88" w:rsidR="00916815" w:rsidRPr="00916815" w:rsidRDefault="00916815" w:rsidP="007E1941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before="100" w:beforeAutospacing="1" w:after="100" w:afterAutospacing="1"/>
                              <w:ind w:left="720"/>
                              <w:jc w:val="left"/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</w:pPr>
                            <w:r w:rsidRPr="00916815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  <w:t xml:space="preserve">food listings, cart, and checkout using </w:t>
                            </w:r>
                            <w:r w:rsidRPr="00AC1E49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  <w:t>React.js.</w:t>
                            </w:r>
                          </w:p>
                          <w:p w14:paraId="06C99F3F" w14:textId="3B93A942" w:rsidR="00916815" w:rsidRPr="00916815" w:rsidRDefault="00916815" w:rsidP="007E194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</w:pPr>
                            <w:r w:rsidRPr="00916815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  <w:t xml:space="preserve">Integrated </w:t>
                            </w:r>
                            <w:r w:rsidRPr="00AC1E49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  <w:t>Google Maps API</w:t>
                            </w:r>
                            <w:r w:rsidRPr="00916815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  <w:t xml:space="preserve"> for real-time </w:t>
                            </w:r>
                            <w:r w:rsidRPr="00AC1E49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  <w:t>location-based</w:t>
                            </w:r>
                            <w:r w:rsidRPr="00916815">
                              <w:rPr>
                                <w:rFonts w:eastAsia="Times New Roman" w:cs="Times New Roman"/>
                                <w:b/>
                                <w:bCs/>
                                <w:color w:val="auto"/>
                                <w:position w:val="0"/>
                                <w:lang w:val="en-IN" w:eastAsia="en-IN"/>
                              </w:rPr>
                              <w:t xml:space="preserve"> </w:t>
                            </w:r>
                            <w:r w:rsidRPr="00AC1E49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  <w:t>services.</w:t>
                            </w:r>
                          </w:p>
                          <w:p w14:paraId="7FEEE8C8" w14:textId="149D99D9" w:rsidR="00916815" w:rsidRPr="00916815" w:rsidRDefault="00916815" w:rsidP="007E194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</w:pPr>
                            <w:r w:rsidRPr="00916815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  <w:t>Added an</w:t>
                            </w:r>
                            <w:r w:rsidR="00515936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  <w:t xml:space="preserve">d </w:t>
                            </w:r>
                            <w:r w:rsidRPr="00AC1E49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  <w:t>AI-powered chatbot</w:t>
                            </w:r>
                            <w:r w:rsidRPr="00916815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  <w:t xml:space="preserve"> for personalized </w:t>
                            </w:r>
                            <w:r w:rsidRPr="00AC1E49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  <w:t>meal</w:t>
                            </w:r>
                            <w:r w:rsidRPr="00916815">
                              <w:rPr>
                                <w:rFonts w:eastAsia="Times New Roman" w:cs="Times New Roman"/>
                                <w:b/>
                                <w:bCs/>
                                <w:color w:val="auto"/>
                                <w:position w:val="0"/>
                                <w:lang w:val="en-IN" w:eastAsia="en-IN"/>
                              </w:rPr>
                              <w:t xml:space="preserve"> </w:t>
                            </w:r>
                            <w:r w:rsidRPr="00AC1E49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  <w:t>recommendation</w:t>
                            </w:r>
                          </w:p>
                          <w:p w14:paraId="662CE61B" w14:textId="77777777" w:rsidR="00AC46BA" w:rsidRPr="00AC46BA" w:rsidRDefault="00CA6357" w:rsidP="0091681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color w:val="3B3838" w:themeColor="background2" w:themeShade="40"/>
                                <w:lang w:val="en-IN"/>
                              </w:rPr>
                            </w:pPr>
                            <w:r w:rsidRPr="0051593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Technologies</w:t>
                            </w:r>
                            <w:r w:rsidRPr="005B2477"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>:</w:t>
                            </w:r>
                            <w:r w:rsidRPr="005B2477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AC46BA">
                              <w:rPr>
                                <w:color w:val="3B3838" w:themeColor="background2" w:themeShade="40"/>
                                <w:lang w:val="en-IN"/>
                              </w:rPr>
                              <w:t>React.js, JavaScript, HTML, CSS,</w:t>
                            </w:r>
                          </w:p>
                          <w:p w14:paraId="3FB95290" w14:textId="38F77518" w:rsidR="00CA6357" w:rsidRDefault="00916815" w:rsidP="007E1941">
                            <w:pPr>
                              <w:ind w:left="360" w:hanging="360"/>
                              <w:jc w:val="left"/>
                              <w:rPr>
                                <w:color w:val="3B3838" w:themeColor="background2" w:themeShade="40"/>
                                <w:lang w:val="en-IN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lang w:val="en-IN"/>
                              </w:rPr>
                              <w:t xml:space="preserve">                                   </w:t>
                            </w:r>
                            <w:r w:rsidR="00CA6357" w:rsidRPr="00916815">
                              <w:rPr>
                                <w:color w:val="3B3838" w:themeColor="background2" w:themeShade="40"/>
                                <w:lang w:val="en-IN"/>
                              </w:rPr>
                              <w:t xml:space="preserve">Tailwind CSS, Google Maps API, </w:t>
                            </w:r>
                            <w:r w:rsidR="00AC1E49" w:rsidRPr="00AC1E49">
                              <w:rPr>
                                <w:color w:val="3B3838" w:themeColor="background2" w:themeShade="40"/>
                              </w:rPr>
                              <w:t>OpenAI API</w:t>
                            </w:r>
                            <w:r w:rsidR="00CA6357" w:rsidRPr="00916815">
                              <w:rPr>
                                <w:color w:val="3B3838" w:themeColor="background2" w:themeShade="40"/>
                                <w:lang w:val="en-IN"/>
                              </w:rPr>
                              <w:t>Git</w:t>
                            </w:r>
                          </w:p>
                          <w:p w14:paraId="03A42B11" w14:textId="77777777" w:rsidR="007E1941" w:rsidRPr="006C232F" w:rsidRDefault="007E1941" w:rsidP="007E1941">
                            <w:pPr>
                              <w:ind w:left="360" w:hanging="360"/>
                              <w:jc w:val="left"/>
                              <w:rPr>
                                <w:color w:val="3B3838" w:themeColor="background2" w:themeShade="40"/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1F9A7DF3" w14:textId="51542B01" w:rsidR="005B2477" w:rsidRPr="005B2477" w:rsidRDefault="00CA6357" w:rsidP="005B247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i/>
                                <w:i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5B247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Weather</w:t>
                            </w:r>
                            <w:r w:rsidR="005B2477" w:rsidRPr="005B247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Pr="005B247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Forecasting Website</w:t>
                            </w:r>
                            <w:r w:rsidR="005B2477" w:rsidRPr="005B2477"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</w:p>
                          <w:p w14:paraId="3D95A985" w14:textId="77777777" w:rsidR="005B2477" w:rsidRPr="00515936" w:rsidRDefault="005B2477" w:rsidP="005B2477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sz w:val="8"/>
                                <w:szCs w:val="8"/>
                                <w:lang w:val="en-IN"/>
                              </w:rPr>
                            </w:pPr>
                          </w:p>
                          <w:p w14:paraId="4C930292" w14:textId="4F2EB766" w:rsidR="005B2477" w:rsidRPr="007E019C" w:rsidRDefault="005B2477" w:rsidP="00515936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color w:val="3B3838" w:themeColor="background2" w:themeShade="40"/>
                              </w:rPr>
                            </w:pPr>
                            <w:r w:rsidRPr="007E019C">
                              <w:rPr>
                                <w:color w:val="3B3838" w:themeColor="background2" w:themeShade="40"/>
                              </w:rPr>
                              <w:t xml:space="preserve">Developed a responsive Weather Forecasting Web App  </w:t>
                            </w:r>
                          </w:p>
                          <w:p w14:paraId="54BF2D29" w14:textId="08BC6396" w:rsidR="005B2477" w:rsidRPr="007E019C" w:rsidRDefault="00515936" w:rsidP="00515936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7E019C">
                              <w:rPr>
                                <w:color w:val="3B3838" w:themeColor="background2" w:themeShade="40"/>
                              </w:rPr>
                              <w:t xml:space="preserve">     </w:t>
                            </w:r>
                            <w:r w:rsidRPr="007E019C">
                              <w:rPr>
                                <w:color w:val="3B3838" w:themeColor="background2" w:themeShade="40"/>
                              </w:rPr>
                              <w:tab/>
                            </w:r>
                            <w:r w:rsidR="005B2477" w:rsidRPr="007E019C">
                              <w:rPr>
                                <w:color w:val="3B3838" w:themeColor="background2" w:themeShade="40"/>
                              </w:rPr>
                              <w:t>using HTML, CSS, and JavaScript.</w:t>
                            </w:r>
                          </w:p>
                          <w:p w14:paraId="4EFF0C6C" w14:textId="771D2D34" w:rsidR="005B2477" w:rsidRPr="005B2477" w:rsidRDefault="005B2477" w:rsidP="00515936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color w:val="3B3838" w:themeColor="background2" w:themeShade="40"/>
                                <w:lang w:val="en-IN"/>
                              </w:rPr>
                            </w:pPr>
                            <w:r w:rsidRPr="005B2477">
                              <w:rPr>
                                <w:color w:val="3B3838" w:themeColor="background2" w:themeShade="40"/>
                                <w:lang w:val="en-IN"/>
                              </w:rPr>
                              <w:t xml:space="preserve">Integrated OpenWeatherMap API to display real-time weather data and </w:t>
                            </w:r>
                            <w:r w:rsidR="00AC46BA" w:rsidRPr="007E019C">
                              <w:rPr>
                                <w:color w:val="3B3838" w:themeColor="background2" w:themeShade="40"/>
                                <w:lang w:val="en-IN"/>
                              </w:rPr>
                              <w:t>7</w:t>
                            </w:r>
                            <w:r w:rsidRPr="005B2477">
                              <w:rPr>
                                <w:color w:val="3B3838" w:themeColor="background2" w:themeShade="40"/>
                                <w:lang w:val="en-IN"/>
                              </w:rPr>
                              <w:t>-day forecasts.</w:t>
                            </w:r>
                          </w:p>
                          <w:p w14:paraId="59BA5DD4" w14:textId="22413D1C" w:rsidR="00CA6357" w:rsidRPr="007E019C" w:rsidRDefault="005B2477" w:rsidP="00515936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color w:val="3B3838" w:themeColor="background2" w:themeShade="40"/>
                                <w:lang w:val="en-IN"/>
                              </w:rPr>
                            </w:pPr>
                            <w:r w:rsidRPr="007E019C">
                              <w:rPr>
                                <w:color w:val="3B3838" w:themeColor="background2" w:themeShade="40"/>
                              </w:rPr>
                              <w:t>Implemented features like location-based search, temperature, humidity, and wind details.</w:t>
                            </w:r>
                          </w:p>
                          <w:p w14:paraId="1C910B27" w14:textId="7F89F099" w:rsidR="005B2477" w:rsidRPr="007E019C" w:rsidRDefault="005B2477" w:rsidP="00515936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color w:val="3B3838" w:themeColor="background2" w:themeShade="40"/>
                                <w:lang w:val="en-IN"/>
                              </w:rPr>
                            </w:pPr>
                            <w:r w:rsidRPr="007E019C">
                              <w:rPr>
                                <w:color w:val="3B3838" w:themeColor="background2" w:themeShade="40"/>
                              </w:rPr>
                              <w:t>Designed a clean UI with dynamic updates and error handling for invalid inputs.</w:t>
                            </w:r>
                            <w:r w:rsidR="00AC46BA" w:rsidRPr="007E019C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</w:p>
                          <w:p w14:paraId="573B8383" w14:textId="32E66512" w:rsidR="007E1941" w:rsidRPr="007E1941" w:rsidRDefault="00AC46BA" w:rsidP="0051593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51593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Technologies</w:t>
                            </w:r>
                            <w:r w:rsidRPr="00AC46BA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AC46BA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HTML, CSS, JavaScript.</w:t>
                            </w:r>
                          </w:p>
                          <w:p w14:paraId="286A0AA3" w14:textId="77777777" w:rsidR="007E1941" w:rsidRPr="00515936" w:rsidRDefault="007E1941" w:rsidP="00515936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</w:pPr>
                          </w:p>
                          <w:p w14:paraId="2E4E3760" w14:textId="3096765A" w:rsidR="00AC1E49" w:rsidRDefault="00AC1E49" w:rsidP="00AC1E49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proofErr w:type="spellStart"/>
                            <w:r w:rsidRPr="00AC1E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EasyHire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 xml:space="preserve">  </w:t>
                            </w:r>
                          </w:p>
                          <w:p w14:paraId="38997995" w14:textId="77777777" w:rsidR="00DC142B" w:rsidRPr="006C232F" w:rsidRDefault="00DC142B" w:rsidP="006C23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</w:pPr>
                            <w:r w:rsidRPr="006C232F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eastAsia="en-IN"/>
                              </w:rPr>
                              <w:t xml:space="preserve">Developed </w:t>
                            </w:r>
                            <w:proofErr w:type="spellStart"/>
                            <w:r w:rsidRPr="006C232F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eastAsia="en-IN"/>
                              </w:rPr>
                              <w:t>EasyHire</w:t>
                            </w:r>
                            <w:proofErr w:type="spellEnd"/>
                            <w:r w:rsidRPr="006C232F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eastAsia="en-IN"/>
                              </w:rPr>
                              <w:t>, a platform connecting users with local service providers (maids, drivers, cooks, etc.).</w:t>
                            </w:r>
                          </w:p>
                          <w:p w14:paraId="13884662" w14:textId="77777777" w:rsidR="00DC142B" w:rsidRPr="006C232F" w:rsidRDefault="00DC142B" w:rsidP="006C23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</w:pPr>
                            <w:r w:rsidRPr="006C232F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eastAsia="en-IN"/>
                              </w:rPr>
                              <w:t>Built dual login/registration, profile setup, and search/filter by service type &amp; location.</w:t>
                            </w:r>
                          </w:p>
                          <w:p w14:paraId="60F434C9" w14:textId="77777777" w:rsidR="00DC142B" w:rsidRPr="006C232F" w:rsidRDefault="00DC142B" w:rsidP="006C23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</w:pPr>
                            <w:r w:rsidRPr="006C232F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eastAsia="en-IN"/>
                              </w:rPr>
                              <w:t>Integrated Google Maps API for accurate location-based job/service matching.</w:t>
                            </w:r>
                          </w:p>
                          <w:p w14:paraId="319ACC37" w14:textId="77777777" w:rsidR="00DC142B" w:rsidRPr="006C232F" w:rsidRDefault="00DC142B" w:rsidP="006C23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</w:pPr>
                            <w:r w:rsidRPr="006C232F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eastAsia="en-IN"/>
                              </w:rPr>
                              <w:t>Implemented a secure payment gateway to enable online bookings and transactions.</w:t>
                            </w:r>
                          </w:p>
                          <w:p w14:paraId="1F221B30" w14:textId="697110B5" w:rsidR="00AC1E49" w:rsidRPr="00DC142B" w:rsidRDefault="007E1941" w:rsidP="006C23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</w:pPr>
                            <w:r w:rsidRPr="007E1941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eastAsia="en-IN"/>
                              </w:rPr>
                              <w:t>Designed modern UI components with React.js and Tailwind CSS, ensuring a seamless user experience.</w:t>
                            </w:r>
                          </w:p>
                          <w:p w14:paraId="069DDE0B" w14:textId="5E88FEEA" w:rsidR="00DC142B" w:rsidRPr="00DC142B" w:rsidRDefault="00DC142B" w:rsidP="006C232F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</w:pPr>
                            <w:r w:rsidRPr="00DC142B">
                              <w:rPr>
                                <w:rFonts w:eastAsia="Times New Roman" w:cs="Times New Roman"/>
                                <w:b/>
                                <w:bCs/>
                                <w:color w:val="auto"/>
                                <w:position w:val="0"/>
                                <w:sz w:val="28"/>
                                <w:szCs w:val="28"/>
                                <w:lang w:eastAsia="en-IN"/>
                              </w:rPr>
                              <w:t>Technologies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auto"/>
                                <w:position w:val="0"/>
                                <w:sz w:val="28"/>
                                <w:szCs w:val="28"/>
                                <w:lang w:eastAsia="en-IN"/>
                              </w:rPr>
                              <w:t xml:space="preserve">: </w:t>
                            </w:r>
                            <w:r w:rsidRPr="00DC142B"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eastAsia="en-IN"/>
                              </w:rPr>
                              <w:t>React.js, JavaScript, HTML, CSS, Tailwind CSS, Google Maps API, Git, Payment Gateway</w:t>
                            </w:r>
                          </w:p>
                          <w:p w14:paraId="66D52128" w14:textId="77777777" w:rsidR="00DC142B" w:rsidRPr="00DC142B" w:rsidRDefault="00DC142B" w:rsidP="00DC142B">
                            <w:pPr>
                              <w:spacing w:before="100" w:beforeAutospacing="1" w:after="100" w:afterAutospacing="1"/>
                              <w:ind w:left="360"/>
                              <w:rPr>
                                <w:rFonts w:eastAsia="Times New Roman" w:cs="Times New Roman"/>
                                <w:color w:val="auto"/>
                                <w:position w:val="0"/>
                                <w:lang w:val="en-IN" w:eastAsia="en-IN"/>
                              </w:rPr>
                            </w:pPr>
                          </w:p>
                          <w:p w14:paraId="4B7B1EF1" w14:textId="77777777" w:rsidR="00AC1E49" w:rsidRPr="00AC1E49" w:rsidRDefault="00AC1E49" w:rsidP="00AC1E49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27CC6099" w14:textId="77777777" w:rsidR="00CA6357" w:rsidRPr="00EB5402" w:rsidRDefault="00CA6357" w:rsidP="00EB54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E800" id="Text Box 13" o:spid="_x0000_s1031" type="#_x0000_t202" style="position:absolute;left:0;text-align:left;margin-left:241.2pt;margin-top:166.2pt;width:360.5pt;height:621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" filled="f" stroked="f">
                <v:textbox>
                  <w:txbxContent>
                    <w:p w14:paraId="2B7D7686" w14:textId="19E52048" w:rsidR="00DB6CD4" w:rsidRPr="00AC46BA" w:rsidRDefault="00804E0C" w:rsidP="00EB5402">
                      <w:pPr>
                        <w:pStyle w:val="Heading1"/>
                        <w:rPr>
                          <w:color w:val="000000" w:themeColor="text1"/>
                        </w:rPr>
                      </w:pPr>
                      <w:r w:rsidRPr="00AC46BA">
                        <w:rPr>
                          <w:color w:val="000000" w:themeColor="text1"/>
                        </w:rPr>
                        <w:t>projects</w:t>
                      </w:r>
                    </w:p>
                    <w:p w14:paraId="237754AC" w14:textId="44428F12" w:rsidR="00EB5402" w:rsidRPr="00DC142B" w:rsidRDefault="00804E0C" w:rsidP="00DC14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 w:rsidRPr="00DC142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Quick</w:t>
                      </w:r>
                      <w:r w:rsidR="00CA6357" w:rsidRPr="00DC142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DC142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Bytes</w:t>
                      </w:r>
                      <w:r w:rsidR="00D1592B" w:rsidRPr="00DC142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1C0394B" w14:textId="77777777" w:rsidR="00CA6357" w:rsidRPr="005B2477" w:rsidRDefault="00CA6357" w:rsidP="005B2477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720"/>
                        <w:rPr>
                          <w:sz w:val="10"/>
                          <w:szCs w:val="10"/>
                        </w:rPr>
                      </w:pPr>
                    </w:p>
                    <w:p w14:paraId="70D08BDB" w14:textId="57B8265D" w:rsidR="00916815" w:rsidRPr="00AC1E49" w:rsidRDefault="00916815" w:rsidP="007E1941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before="100" w:beforeAutospacing="1" w:after="100" w:afterAutospacing="1"/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</w:pPr>
                      <w:r w:rsidRPr="00AC1E49"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  <w:t xml:space="preserve">Built a responsive web app enabling users to buy/sell homemade </w:t>
                      </w:r>
                      <w:r w:rsidR="007E1941"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  <w:t>f</w:t>
                      </w:r>
                      <w:r w:rsidRPr="00AC1E49"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  <w:t>ood with</w:t>
                      </w:r>
                      <w:r w:rsidR="007E1941"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  <w:t xml:space="preserve"> </w:t>
                      </w:r>
                      <w:r w:rsidRPr="00AC1E49"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  <w:t>integrated delivery</w:t>
                      </w:r>
                      <w:r w:rsidR="007E1941"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  <w:t xml:space="preserve"> </w:t>
                      </w:r>
                      <w:r w:rsidRPr="00AC1E49"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  <w:t>tracking.</w:t>
                      </w:r>
                    </w:p>
                    <w:p w14:paraId="05BDC11C" w14:textId="77777777" w:rsidR="007E1941" w:rsidRDefault="00916815" w:rsidP="007E1941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before="100" w:beforeAutospacing="1" w:after="100" w:afterAutospacing="1"/>
                        <w:jc w:val="left"/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</w:pPr>
                      <w:r w:rsidRPr="00AC1E49"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  <w:t>Designed and developed login/signup, user dashboards,</w:t>
                      </w:r>
                    </w:p>
                    <w:p w14:paraId="0B924E11" w14:textId="0AE32A88" w:rsidR="00916815" w:rsidRPr="00916815" w:rsidRDefault="00916815" w:rsidP="007E1941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before="100" w:beforeAutospacing="1" w:after="100" w:afterAutospacing="1"/>
                        <w:ind w:left="720"/>
                        <w:jc w:val="left"/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</w:pPr>
                      <w:r w:rsidRPr="00916815"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  <w:t xml:space="preserve">food listings, cart, and checkout using </w:t>
                      </w:r>
                      <w:r w:rsidRPr="00AC1E49"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  <w:t>React.js.</w:t>
                      </w:r>
                    </w:p>
                    <w:p w14:paraId="06C99F3F" w14:textId="3B93A942" w:rsidR="00916815" w:rsidRPr="00916815" w:rsidRDefault="00916815" w:rsidP="007E1941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before="100" w:beforeAutospacing="1" w:after="100" w:afterAutospacing="1"/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</w:pPr>
                      <w:r w:rsidRPr="00916815"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  <w:t xml:space="preserve">Integrated </w:t>
                      </w:r>
                      <w:r w:rsidRPr="00AC1E49"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  <w:t>Google Maps API</w:t>
                      </w:r>
                      <w:r w:rsidRPr="00916815"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  <w:t xml:space="preserve"> for real-time </w:t>
                      </w:r>
                      <w:r w:rsidRPr="00AC1E49"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  <w:t>location-based</w:t>
                      </w:r>
                      <w:r w:rsidRPr="00916815">
                        <w:rPr>
                          <w:rFonts w:eastAsia="Times New Roman" w:cs="Times New Roman"/>
                          <w:b/>
                          <w:bCs/>
                          <w:color w:val="auto"/>
                          <w:position w:val="0"/>
                          <w:lang w:val="en-IN" w:eastAsia="en-IN"/>
                        </w:rPr>
                        <w:t xml:space="preserve"> </w:t>
                      </w:r>
                      <w:r w:rsidRPr="00AC1E49"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  <w:t>services.</w:t>
                      </w:r>
                    </w:p>
                    <w:p w14:paraId="7FEEE8C8" w14:textId="149D99D9" w:rsidR="00916815" w:rsidRPr="00916815" w:rsidRDefault="00916815" w:rsidP="007E1941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before="100" w:beforeAutospacing="1" w:after="100" w:afterAutospacing="1"/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</w:pPr>
                      <w:r w:rsidRPr="00916815"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  <w:t>Added an</w:t>
                      </w:r>
                      <w:r w:rsidR="00515936"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  <w:t xml:space="preserve">d </w:t>
                      </w:r>
                      <w:r w:rsidRPr="00AC1E49"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  <w:t>AI-powered chatbot</w:t>
                      </w:r>
                      <w:r w:rsidRPr="00916815"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  <w:t xml:space="preserve"> for personalized </w:t>
                      </w:r>
                      <w:r w:rsidRPr="00AC1E49"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  <w:t>meal</w:t>
                      </w:r>
                      <w:r w:rsidRPr="00916815">
                        <w:rPr>
                          <w:rFonts w:eastAsia="Times New Roman" w:cs="Times New Roman"/>
                          <w:b/>
                          <w:bCs/>
                          <w:color w:val="auto"/>
                          <w:position w:val="0"/>
                          <w:lang w:val="en-IN" w:eastAsia="en-IN"/>
                        </w:rPr>
                        <w:t xml:space="preserve"> </w:t>
                      </w:r>
                      <w:r w:rsidRPr="00AC1E49"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  <w:t>recommendation</w:t>
                      </w:r>
                    </w:p>
                    <w:p w14:paraId="662CE61B" w14:textId="77777777" w:rsidR="00AC46BA" w:rsidRPr="00AC46BA" w:rsidRDefault="00CA6357" w:rsidP="0091681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color w:val="3B3838" w:themeColor="background2" w:themeShade="40"/>
                          <w:lang w:val="en-IN"/>
                        </w:rPr>
                      </w:pPr>
                      <w:r w:rsidRPr="0051593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Technologies</w:t>
                      </w:r>
                      <w:r w:rsidRPr="005B2477"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  <w:t>:</w:t>
                      </w:r>
                      <w:r w:rsidRPr="005B2477">
                        <w:rPr>
                          <w:lang w:val="en-IN"/>
                        </w:rPr>
                        <w:t xml:space="preserve"> </w:t>
                      </w:r>
                      <w:r w:rsidRPr="00AC46BA">
                        <w:rPr>
                          <w:color w:val="3B3838" w:themeColor="background2" w:themeShade="40"/>
                          <w:lang w:val="en-IN"/>
                        </w:rPr>
                        <w:t>React.js, JavaScript, HTML, CSS,</w:t>
                      </w:r>
                    </w:p>
                    <w:p w14:paraId="3FB95290" w14:textId="38F77518" w:rsidR="00CA6357" w:rsidRDefault="00916815" w:rsidP="007E1941">
                      <w:pPr>
                        <w:ind w:left="360" w:hanging="360"/>
                        <w:jc w:val="left"/>
                        <w:rPr>
                          <w:color w:val="3B3838" w:themeColor="background2" w:themeShade="40"/>
                          <w:lang w:val="en-IN"/>
                        </w:rPr>
                      </w:pPr>
                      <w:r>
                        <w:rPr>
                          <w:color w:val="3B3838" w:themeColor="background2" w:themeShade="40"/>
                          <w:lang w:val="en-IN"/>
                        </w:rPr>
                        <w:t xml:space="preserve">                                   </w:t>
                      </w:r>
                      <w:r w:rsidR="00CA6357" w:rsidRPr="00916815">
                        <w:rPr>
                          <w:color w:val="3B3838" w:themeColor="background2" w:themeShade="40"/>
                          <w:lang w:val="en-IN"/>
                        </w:rPr>
                        <w:t xml:space="preserve">Tailwind CSS, Google Maps API, </w:t>
                      </w:r>
                      <w:r w:rsidR="00AC1E49" w:rsidRPr="00AC1E49">
                        <w:rPr>
                          <w:color w:val="3B3838" w:themeColor="background2" w:themeShade="40"/>
                        </w:rPr>
                        <w:t>OpenAI API</w:t>
                      </w:r>
                      <w:r w:rsidR="00CA6357" w:rsidRPr="00916815">
                        <w:rPr>
                          <w:color w:val="3B3838" w:themeColor="background2" w:themeShade="40"/>
                          <w:lang w:val="en-IN"/>
                        </w:rPr>
                        <w:t>Git</w:t>
                      </w:r>
                    </w:p>
                    <w:p w14:paraId="03A42B11" w14:textId="77777777" w:rsidR="007E1941" w:rsidRPr="006C232F" w:rsidRDefault="007E1941" w:rsidP="007E1941">
                      <w:pPr>
                        <w:ind w:left="360" w:hanging="360"/>
                        <w:jc w:val="left"/>
                        <w:rPr>
                          <w:color w:val="3B3838" w:themeColor="background2" w:themeShade="40"/>
                          <w:sz w:val="12"/>
                          <w:szCs w:val="12"/>
                          <w:lang w:val="en-IN"/>
                        </w:rPr>
                      </w:pPr>
                    </w:p>
                    <w:p w14:paraId="1F9A7DF3" w14:textId="51542B01" w:rsidR="005B2477" w:rsidRPr="005B2477" w:rsidRDefault="00CA6357" w:rsidP="005B247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i/>
                          <w:iCs/>
                          <w:sz w:val="32"/>
                          <w:szCs w:val="32"/>
                          <w:lang w:val="en-IN"/>
                        </w:rPr>
                      </w:pPr>
                      <w:r w:rsidRPr="005B247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Weather</w:t>
                      </w:r>
                      <w:r w:rsidR="005B2477" w:rsidRPr="005B247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Pr="005B247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Forecasting Website</w:t>
                      </w:r>
                      <w:r w:rsidR="005B2477" w:rsidRPr="005B2477">
                        <w:rPr>
                          <w:color w:val="000000" w:themeColor="text1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</w:p>
                    <w:p w14:paraId="3D95A985" w14:textId="77777777" w:rsidR="005B2477" w:rsidRPr="00515936" w:rsidRDefault="005B2477" w:rsidP="005B2477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720"/>
                        <w:rPr>
                          <w:sz w:val="8"/>
                          <w:szCs w:val="8"/>
                          <w:lang w:val="en-IN"/>
                        </w:rPr>
                      </w:pPr>
                    </w:p>
                    <w:p w14:paraId="4C930292" w14:textId="4F2EB766" w:rsidR="005B2477" w:rsidRPr="007E019C" w:rsidRDefault="005B2477" w:rsidP="00515936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color w:val="3B3838" w:themeColor="background2" w:themeShade="40"/>
                        </w:rPr>
                      </w:pPr>
                      <w:r w:rsidRPr="007E019C">
                        <w:rPr>
                          <w:color w:val="3B3838" w:themeColor="background2" w:themeShade="40"/>
                        </w:rPr>
                        <w:t xml:space="preserve">Developed a responsive Weather Forecasting Web App </w:t>
                      </w:r>
                      <w:r w:rsidRPr="007E019C">
                        <w:rPr>
                          <w:color w:val="3B3838" w:themeColor="background2" w:themeShade="40"/>
                        </w:rPr>
                        <w:t xml:space="preserve"> </w:t>
                      </w:r>
                    </w:p>
                    <w:p w14:paraId="54BF2D29" w14:textId="08BC6396" w:rsidR="005B2477" w:rsidRPr="007E019C" w:rsidRDefault="00515936" w:rsidP="00515936">
                      <w:pPr>
                        <w:rPr>
                          <w:color w:val="3B3838" w:themeColor="background2" w:themeShade="40"/>
                        </w:rPr>
                      </w:pPr>
                      <w:r w:rsidRPr="007E019C">
                        <w:rPr>
                          <w:color w:val="3B3838" w:themeColor="background2" w:themeShade="40"/>
                        </w:rPr>
                        <w:t xml:space="preserve">     </w:t>
                      </w:r>
                      <w:r w:rsidRPr="007E019C">
                        <w:rPr>
                          <w:color w:val="3B3838" w:themeColor="background2" w:themeShade="40"/>
                        </w:rPr>
                        <w:tab/>
                      </w:r>
                      <w:r w:rsidR="005B2477" w:rsidRPr="007E019C">
                        <w:rPr>
                          <w:color w:val="3B3838" w:themeColor="background2" w:themeShade="40"/>
                        </w:rPr>
                        <w:t>using HTML, CSS, and JavaScript.</w:t>
                      </w:r>
                    </w:p>
                    <w:p w14:paraId="4EFF0C6C" w14:textId="771D2D34" w:rsidR="005B2477" w:rsidRPr="005B2477" w:rsidRDefault="005B2477" w:rsidP="00515936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color w:val="3B3838" w:themeColor="background2" w:themeShade="40"/>
                          <w:lang w:val="en-IN"/>
                        </w:rPr>
                      </w:pPr>
                      <w:r w:rsidRPr="005B2477">
                        <w:rPr>
                          <w:color w:val="3B3838" w:themeColor="background2" w:themeShade="40"/>
                          <w:lang w:val="en-IN"/>
                        </w:rPr>
                        <w:t xml:space="preserve">Integrated OpenWeatherMap API to display real-time weather data and </w:t>
                      </w:r>
                      <w:r w:rsidR="00AC46BA" w:rsidRPr="007E019C">
                        <w:rPr>
                          <w:color w:val="3B3838" w:themeColor="background2" w:themeShade="40"/>
                          <w:lang w:val="en-IN"/>
                        </w:rPr>
                        <w:t>7</w:t>
                      </w:r>
                      <w:r w:rsidRPr="005B2477">
                        <w:rPr>
                          <w:color w:val="3B3838" w:themeColor="background2" w:themeShade="40"/>
                          <w:lang w:val="en-IN"/>
                        </w:rPr>
                        <w:t>-day forecasts.</w:t>
                      </w:r>
                    </w:p>
                    <w:p w14:paraId="59BA5DD4" w14:textId="22413D1C" w:rsidR="00CA6357" w:rsidRPr="007E019C" w:rsidRDefault="005B2477" w:rsidP="00515936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color w:val="3B3838" w:themeColor="background2" w:themeShade="40"/>
                          <w:lang w:val="en-IN"/>
                        </w:rPr>
                      </w:pPr>
                      <w:r w:rsidRPr="007E019C">
                        <w:rPr>
                          <w:color w:val="3B3838" w:themeColor="background2" w:themeShade="40"/>
                        </w:rPr>
                        <w:t>Implemented features like location-based search, temperature, humidity, and wind details.</w:t>
                      </w:r>
                    </w:p>
                    <w:p w14:paraId="1C910B27" w14:textId="7F89F099" w:rsidR="005B2477" w:rsidRPr="007E019C" w:rsidRDefault="005B2477" w:rsidP="00515936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color w:val="3B3838" w:themeColor="background2" w:themeShade="40"/>
                          <w:lang w:val="en-IN"/>
                        </w:rPr>
                      </w:pPr>
                      <w:r w:rsidRPr="007E019C">
                        <w:rPr>
                          <w:color w:val="3B3838" w:themeColor="background2" w:themeShade="40"/>
                        </w:rPr>
                        <w:t>Designed a clean UI with dynamic updates and error handling for invalid inputs.</w:t>
                      </w:r>
                      <w:r w:rsidR="00AC46BA" w:rsidRPr="007E019C">
                        <w:rPr>
                          <w:color w:val="3B3838" w:themeColor="background2" w:themeShade="40"/>
                        </w:rPr>
                        <w:t xml:space="preserve"> </w:t>
                      </w:r>
                    </w:p>
                    <w:p w14:paraId="573B8383" w14:textId="32E66512" w:rsidR="007E1941" w:rsidRPr="007E1941" w:rsidRDefault="00AC46BA" w:rsidP="0051593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b/>
                          <w:bCs/>
                          <w:lang w:val="en-IN"/>
                        </w:rPr>
                      </w:pPr>
                      <w:r w:rsidRPr="0051593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Technologies</w:t>
                      </w:r>
                      <w:r w:rsidRPr="00AC46BA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AC46BA">
                        <w:rPr>
                          <w:b/>
                          <w:bCs/>
                          <w:color w:val="3B3838" w:themeColor="background2" w:themeShade="40"/>
                        </w:rPr>
                        <w:t>HTML, CSS, JavaScript.</w:t>
                      </w:r>
                    </w:p>
                    <w:p w14:paraId="286A0AA3" w14:textId="77777777" w:rsidR="007E1941" w:rsidRPr="00515936" w:rsidRDefault="007E1941" w:rsidP="00515936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720"/>
                        <w:rPr>
                          <w:b/>
                          <w:bCs/>
                          <w:sz w:val="12"/>
                          <w:szCs w:val="12"/>
                          <w:lang w:val="en-IN"/>
                        </w:rPr>
                      </w:pPr>
                    </w:p>
                    <w:p w14:paraId="2E4E3760" w14:textId="3096765A" w:rsidR="00AC1E49" w:rsidRDefault="00AC1E49" w:rsidP="00AC1E49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proofErr w:type="spellStart"/>
                      <w:r w:rsidRPr="00AC1E4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EasyHire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 xml:space="preserve">  </w:t>
                      </w:r>
                    </w:p>
                    <w:p w14:paraId="38997995" w14:textId="77777777" w:rsidR="00DC142B" w:rsidRPr="006C232F" w:rsidRDefault="00DC142B" w:rsidP="006C23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00" w:beforeAutospacing="1" w:after="100" w:afterAutospacing="1"/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</w:pPr>
                      <w:r w:rsidRPr="006C232F">
                        <w:rPr>
                          <w:rFonts w:eastAsia="Times New Roman" w:cs="Times New Roman"/>
                          <w:color w:val="auto"/>
                          <w:position w:val="0"/>
                          <w:lang w:eastAsia="en-IN"/>
                        </w:rPr>
                        <w:t xml:space="preserve">Developed </w:t>
                      </w:r>
                      <w:proofErr w:type="spellStart"/>
                      <w:r w:rsidRPr="006C232F">
                        <w:rPr>
                          <w:rFonts w:eastAsia="Times New Roman" w:cs="Times New Roman"/>
                          <w:color w:val="auto"/>
                          <w:position w:val="0"/>
                          <w:lang w:eastAsia="en-IN"/>
                        </w:rPr>
                        <w:t>EasyHire</w:t>
                      </w:r>
                      <w:proofErr w:type="spellEnd"/>
                      <w:r w:rsidRPr="006C232F">
                        <w:rPr>
                          <w:rFonts w:eastAsia="Times New Roman" w:cs="Times New Roman"/>
                          <w:color w:val="auto"/>
                          <w:position w:val="0"/>
                          <w:lang w:eastAsia="en-IN"/>
                        </w:rPr>
                        <w:t>, a platform connecting users with local service providers (maids, drivers, cooks, etc.).</w:t>
                      </w:r>
                    </w:p>
                    <w:p w14:paraId="13884662" w14:textId="77777777" w:rsidR="00DC142B" w:rsidRPr="006C232F" w:rsidRDefault="00DC142B" w:rsidP="006C23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00" w:beforeAutospacing="1" w:after="100" w:afterAutospacing="1"/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</w:pPr>
                      <w:r w:rsidRPr="006C232F">
                        <w:rPr>
                          <w:rFonts w:eastAsia="Times New Roman" w:cs="Times New Roman"/>
                          <w:color w:val="auto"/>
                          <w:position w:val="0"/>
                          <w:lang w:eastAsia="en-IN"/>
                        </w:rPr>
                        <w:t>Built dual login/registration, profile setup, and search/filter by service type &amp; location.</w:t>
                      </w:r>
                    </w:p>
                    <w:p w14:paraId="60F434C9" w14:textId="77777777" w:rsidR="00DC142B" w:rsidRPr="006C232F" w:rsidRDefault="00DC142B" w:rsidP="006C23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auto"/>
                          <w:position w:val="0"/>
                          <w:lang w:val="en-IN" w:eastAsia="en-IN"/>
                        </w:rPr>
                      </w:pPr>
                      <w:r w:rsidRPr="006C232F">
                        <w:rPr>
                          <w:rFonts w:eastAsia="Times New Roman" w:cs="Times New Roman"/>
                          <w:color w:val="auto"/>
                          <w:position w:val="0"/>
                          <w:lang w:eastAsia="en-IN"/>
                        </w:rPr>
                        <w:t>Integrated Google Maps API for accurate location-based job/service matching.</w:t>
                      </w:r>
                    </w:p>
                    <w:p w14:paraId="319ACC37" w14:textId="77777777" w:rsidR="00DC142B" w:rsidRPr="006C232F" w:rsidRDefault="00DC142B" w:rsidP="006C23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00" w:beforeAutospacing="1" w:after="100" w:afterAutospacing="1"/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</w:pPr>
                      <w:r w:rsidRPr="006C232F">
                        <w:rPr>
                          <w:rFonts w:eastAsia="Times New Roman" w:cs="Times New Roman"/>
                          <w:color w:val="auto"/>
                          <w:position w:val="0"/>
                          <w:lang w:eastAsia="en-IN"/>
                        </w:rPr>
                        <w:t>Implemented a secure payment gateway to enable online bookings and transactions.</w:t>
                      </w:r>
                    </w:p>
                    <w:p w14:paraId="1F221B30" w14:textId="697110B5" w:rsidR="00AC1E49" w:rsidRPr="00DC142B" w:rsidRDefault="007E1941" w:rsidP="006C23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00" w:beforeAutospacing="1" w:after="100" w:afterAutospacing="1"/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</w:pPr>
                      <w:r w:rsidRPr="007E1941">
                        <w:rPr>
                          <w:rFonts w:eastAsia="Times New Roman" w:cs="Times New Roman"/>
                          <w:color w:val="auto"/>
                          <w:position w:val="0"/>
                          <w:lang w:eastAsia="en-IN"/>
                        </w:rPr>
                        <w:t>Designed modern UI components with React.js and Tailwind CSS, ensuring a seamless user experience.</w:t>
                      </w:r>
                    </w:p>
                    <w:p w14:paraId="069DDE0B" w14:textId="5E88FEEA" w:rsidR="00DC142B" w:rsidRPr="00DC142B" w:rsidRDefault="00DC142B" w:rsidP="006C232F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before="100" w:beforeAutospacing="1" w:after="100" w:afterAutospacing="1"/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</w:pPr>
                      <w:r w:rsidRPr="00DC142B">
                        <w:rPr>
                          <w:rFonts w:eastAsia="Times New Roman" w:cs="Times New Roman"/>
                          <w:b/>
                          <w:bCs/>
                          <w:color w:val="auto"/>
                          <w:position w:val="0"/>
                          <w:sz w:val="28"/>
                          <w:szCs w:val="28"/>
                          <w:lang w:eastAsia="en-IN"/>
                        </w:rPr>
                        <w:t>Technologies</w:t>
                      </w:r>
                      <w:r>
                        <w:rPr>
                          <w:rFonts w:eastAsia="Times New Roman" w:cs="Times New Roman"/>
                          <w:b/>
                          <w:bCs/>
                          <w:color w:val="auto"/>
                          <w:position w:val="0"/>
                          <w:sz w:val="28"/>
                          <w:szCs w:val="28"/>
                          <w:lang w:eastAsia="en-IN"/>
                        </w:rPr>
                        <w:t xml:space="preserve">: </w:t>
                      </w:r>
                      <w:r w:rsidRPr="00DC142B">
                        <w:rPr>
                          <w:rFonts w:eastAsia="Times New Roman" w:cs="Times New Roman"/>
                          <w:color w:val="auto"/>
                          <w:position w:val="0"/>
                          <w:lang w:eastAsia="en-IN"/>
                        </w:rPr>
                        <w:t>React.js, JavaScript, HTML, CSS, Tailwind CSS, Google Maps API, Git, Payment Gateway</w:t>
                      </w:r>
                    </w:p>
                    <w:p w14:paraId="66D52128" w14:textId="77777777" w:rsidR="00DC142B" w:rsidRPr="00DC142B" w:rsidRDefault="00DC142B" w:rsidP="00DC142B">
                      <w:pPr>
                        <w:spacing w:before="100" w:beforeAutospacing="1" w:after="100" w:afterAutospacing="1"/>
                        <w:ind w:left="360"/>
                        <w:rPr>
                          <w:rFonts w:eastAsia="Times New Roman" w:cs="Times New Roman"/>
                          <w:color w:val="auto"/>
                          <w:position w:val="0"/>
                          <w:lang w:val="en-IN" w:eastAsia="en-IN"/>
                        </w:rPr>
                      </w:pPr>
                    </w:p>
                    <w:p w14:paraId="4B7B1EF1" w14:textId="77777777" w:rsidR="00AC1E49" w:rsidRPr="00AC1E49" w:rsidRDefault="00AC1E49" w:rsidP="00AC1E49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72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</w:p>
                    <w:p w14:paraId="27CC6099" w14:textId="77777777" w:rsidR="00CA6357" w:rsidRPr="00EB5402" w:rsidRDefault="00CA6357" w:rsidP="00EB5402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DB6CD4" w:rsidRPr="00AC46BA">
        <w:rPr>
          <w:color w:val="000000" w:themeColor="text1"/>
        </w:rPr>
        <mc:AlternateContent>
          <mc:Choice Requires="wpg">
            <w:drawing>
              <wp:anchor distT="0" distB="0" distL="114300" distR="114300" simplePos="0" relativeHeight="251653120" behindDoc="0" locked="1" layoutInCell="1" allowOverlap="1" wp14:anchorId="2DEBC888" wp14:editId="1FB33C96">
                <wp:simplePos x="0" y="0"/>
                <wp:positionH relativeFrom="page">
                  <wp:posOffset>147955</wp:posOffset>
                </wp:positionH>
                <wp:positionV relativeFrom="page">
                  <wp:posOffset>1485900</wp:posOffset>
                </wp:positionV>
                <wp:extent cx="164465" cy="840740"/>
                <wp:effectExtent l="0" t="0" r="6985" b="0"/>
                <wp:wrapSquare wrapText="bothSides"/>
                <wp:docPr id="225" name="Group 225" descr="Group of contact info icons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840740"/>
                          <a:chOff x="0" y="15246"/>
                          <a:chExt cx="164465" cy="844910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246"/>
                            <a:ext cx="164465" cy="1638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50955"/>
                            <a:ext cx="164465" cy="1638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Graphic 2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6658"/>
                            <a:ext cx="164465" cy="1638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Graphic 2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22" y="696326"/>
                            <a:ext cx="163021" cy="163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2D7C0" id="Group 225" o:spid="_x0000_s1026" alt="Group of contact info icons&#10;" style="position:absolute;margin-left:11.65pt;margin-top:117pt;width:12.95pt;height:66.2pt;z-index:251653120;mso-position-horizontal-relative:page;mso-position-vertical-relative:page;mso-width-relative:margin;mso-height-relative:margin" coordorigin=",152" coordsize="1644,844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2" o:spid="_x0000_s1027" type="#_x0000_t75" style="position:absolute;top:152;width:1644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">
                  <v:imagedata r:id="rId17" o:title=""/>
                </v:shape>
                <v:shape id="Graphic 23" o:spid="_x0000_s1028" type="#_x0000_t75" style="position:absolute;top:2509;width:1644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">
                  <v:imagedata r:id="rId18" o:title=""/>
                </v:shape>
                <v:shape id="Graphic 26" o:spid="_x0000_s1029" type="#_x0000_t75" style="position:absolute;top:4766;width:1644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">
                  <v:imagedata r:id="rId19" o:title=""/>
                </v:shape>
                <v:shape id="Graphic 29" o:spid="_x0000_s1030" type="#_x0000_t75" style="position:absolute;left:7;top:6963;width:1630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">
                  <v:imagedata r:id="rId20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C96E37">
        <mc:AlternateContent>
          <mc:Choice Requires="wps">
            <w:drawing>
              <wp:anchor distT="45720" distB="45720" distL="114300" distR="114300" simplePos="0" relativeHeight="251679744" behindDoc="0" locked="1" layoutInCell="1" allowOverlap="1" wp14:anchorId="3DDAF7C0" wp14:editId="3E33D1B4">
                <wp:simplePos x="0" y="0"/>
                <wp:positionH relativeFrom="page">
                  <wp:posOffset>3054350</wp:posOffset>
                </wp:positionH>
                <wp:positionV relativeFrom="page">
                  <wp:posOffset>921385</wp:posOffset>
                </wp:positionV>
                <wp:extent cx="4584700" cy="132270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0" cy="1322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3400A" w14:textId="77777777" w:rsidR="00DB6CD4" w:rsidRPr="00AC46BA" w:rsidRDefault="00DB6CD4" w:rsidP="00420353">
                            <w:pPr>
                              <w:pStyle w:val="Heading1"/>
                              <w:rPr>
                                <w:color w:val="000000" w:themeColor="text1"/>
                              </w:rPr>
                            </w:pPr>
                            <w:r w:rsidRPr="00AC46BA">
                              <w:rPr>
                                <w:color w:val="000000" w:themeColor="text1"/>
                              </w:rPr>
                              <w:t>PROFESSIONAL OVERVIEW</w:t>
                            </w:r>
                          </w:p>
                          <w:p w14:paraId="07ACABAF" w14:textId="1EB76C27" w:rsidR="00C96E37" w:rsidRPr="00AC46BA" w:rsidRDefault="007E019C" w:rsidP="00C96E37">
                            <w:pPr>
                              <w:rPr>
                                <w:color w:val="3B3838" w:themeColor="background2" w:themeShade="40"/>
                                <w:lang w:val="en-GB"/>
                              </w:rPr>
                            </w:pPr>
                            <w:r w:rsidRPr="007E019C">
                              <w:rPr>
                                <w:color w:val="3B3838" w:themeColor="background2" w:themeShade="40"/>
                              </w:rPr>
                              <w:t xml:space="preserve">I have a strong foundation in frontend development, proficient in HTML, CSS, JavaScript, and React.js, with working knowledge of C++, 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 xml:space="preserve">C, </w:t>
                            </w:r>
                            <w:r w:rsidRPr="007E019C">
                              <w:rPr>
                                <w:color w:val="3B3838" w:themeColor="background2" w:themeShade="40"/>
                              </w:rPr>
                              <w:t>Python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 xml:space="preserve">. </w:t>
                            </w:r>
                            <w:r w:rsidRPr="007E019C">
                              <w:rPr>
                                <w:color w:val="3B3838" w:themeColor="background2" w:themeShade="40"/>
                              </w:rPr>
                              <w:t>I enjoy building responsive, user-centric web applications with clean UI, optimized performance, and modern design principles.</w:t>
                            </w:r>
                            <w:r w:rsidR="00DB6CD4" w:rsidRPr="00AC46BA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AF7C0" id="Text Box 8" o:spid="_x0000_s1032" type="#_x0000_t202" style="position:absolute;left:0;text-align:left;margin-left:240.5pt;margin-top:72.55pt;width:361pt;height:104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" filled="f" stroked="f">
                <v:textbox>
                  <w:txbxContent>
                    <w:p w14:paraId="50B3400A" w14:textId="77777777" w:rsidR="00DB6CD4" w:rsidRPr="00AC46BA" w:rsidRDefault="00DB6CD4" w:rsidP="00420353">
                      <w:pPr>
                        <w:pStyle w:val="Heading1"/>
                        <w:rPr>
                          <w:color w:val="000000" w:themeColor="text1"/>
                        </w:rPr>
                      </w:pPr>
                      <w:r w:rsidRPr="00AC46BA">
                        <w:rPr>
                          <w:color w:val="000000" w:themeColor="text1"/>
                        </w:rPr>
                        <w:t>PROFESSIONAL OVERVIEW</w:t>
                      </w:r>
                    </w:p>
                    <w:p w14:paraId="07ACABAF" w14:textId="1EB76C27" w:rsidR="00C96E37" w:rsidRPr="00AC46BA" w:rsidRDefault="007E019C" w:rsidP="00C96E37">
                      <w:pPr>
                        <w:rPr>
                          <w:color w:val="3B3838" w:themeColor="background2" w:themeShade="40"/>
                          <w:lang w:val="en-GB"/>
                        </w:rPr>
                      </w:pPr>
                      <w:r w:rsidRPr="007E019C">
                        <w:rPr>
                          <w:color w:val="3B3838" w:themeColor="background2" w:themeShade="40"/>
                        </w:rPr>
                        <w:t xml:space="preserve">I have a strong foundation in frontend development, proficient in HTML, CSS, JavaScript, and React.js, with working knowledge of C++, </w:t>
                      </w:r>
                      <w:r>
                        <w:rPr>
                          <w:color w:val="3B3838" w:themeColor="background2" w:themeShade="40"/>
                        </w:rPr>
                        <w:t xml:space="preserve">C, </w:t>
                      </w:r>
                      <w:r w:rsidRPr="007E019C">
                        <w:rPr>
                          <w:color w:val="3B3838" w:themeColor="background2" w:themeShade="40"/>
                        </w:rPr>
                        <w:t>Python</w:t>
                      </w:r>
                      <w:r>
                        <w:rPr>
                          <w:color w:val="3B3838" w:themeColor="background2" w:themeShade="40"/>
                        </w:rPr>
                        <w:t xml:space="preserve">. </w:t>
                      </w:r>
                      <w:r w:rsidRPr="007E019C">
                        <w:rPr>
                          <w:color w:val="3B3838" w:themeColor="background2" w:themeShade="40"/>
                        </w:rPr>
                        <w:t>I enjoy building responsive, user-centric web applications with clean UI, optimized performance, and modern design principles.</w:t>
                      </w:r>
                      <w:r w:rsidR="00DB6CD4" w:rsidRPr="00AC46BA">
                        <w:rPr>
                          <w:color w:val="3B3838" w:themeColor="background2" w:themeShade="4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C96E37"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262C46AC" wp14:editId="02600536">
                <wp:simplePos x="0" y="0"/>
                <wp:positionH relativeFrom="page">
                  <wp:posOffset>13335</wp:posOffset>
                </wp:positionH>
                <wp:positionV relativeFrom="page">
                  <wp:posOffset>983615</wp:posOffset>
                </wp:positionV>
                <wp:extent cx="3034030" cy="16383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4030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4E54F" w14:textId="77777777" w:rsidR="00C96E37" w:rsidRPr="00AC46BA" w:rsidRDefault="00C96E37" w:rsidP="00420353">
                            <w:pPr>
                              <w:pStyle w:val="Heading1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AC46BA">
                              <w:rPr>
                                <w:color w:val="000000" w:themeColor="text1"/>
                                <w:lang w:val="de-DE"/>
                              </w:rPr>
                              <w:t>CONTACT</w:t>
                            </w:r>
                          </w:p>
                          <w:p w14:paraId="209DE43D" w14:textId="5C76226C" w:rsidR="00071423" w:rsidRPr="00AC46BA" w:rsidRDefault="00FA3BAE" w:rsidP="00B46486">
                            <w:pPr>
                              <w:pStyle w:val="Contactinfo"/>
                              <w:rPr>
                                <w:color w:val="3B3838" w:themeColor="background2" w:themeShade="40"/>
                              </w:rPr>
                            </w:pPr>
                            <w:r w:rsidRPr="00AC46BA">
                              <w:rPr>
                                <w:color w:val="3B3838" w:themeColor="background2" w:themeShade="40"/>
                              </w:rPr>
                              <w:t>987</w:t>
                            </w:r>
                            <w:r w:rsidR="00071423" w:rsidRPr="00AC46BA">
                              <w:rPr>
                                <w:color w:val="3B3838" w:themeColor="background2" w:themeShade="40"/>
                              </w:rPr>
                              <w:t>-</w:t>
                            </w:r>
                            <w:r w:rsidRPr="00AC46BA">
                              <w:rPr>
                                <w:color w:val="3B3838" w:themeColor="background2" w:themeShade="40"/>
                              </w:rPr>
                              <w:t>765</w:t>
                            </w:r>
                            <w:r w:rsidR="00071423" w:rsidRPr="00AC46BA">
                              <w:rPr>
                                <w:color w:val="3B3838" w:themeColor="background2" w:themeShade="40"/>
                              </w:rPr>
                              <w:t>-</w:t>
                            </w:r>
                            <w:r w:rsidRPr="00AC46BA">
                              <w:rPr>
                                <w:color w:val="3B3838" w:themeColor="background2" w:themeShade="40"/>
                              </w:rPr>
                              <w:t>3180</w:t>
                            </w:r>
                          </w:p>
                          <w:p w14:paraId="6449B826" w14:textId="04E16EA1" w:rsidR="00071423" w:rsidRPr="00AC46BA" w:rsidRDefault="00FA3BAE" w:rsidP="00B46486">
                            <w:pPr>
                              <w:pStyle w:val="Contactinfo"/>
                              <w:rPr>
                                <w:color w:val="3B3838" w:themeColor="background2" w:themeShade="40"/>
                              </w:rPr>
                            </w:pPr>
                            <w:r w:rsidRPr="00AC46BA">
                              <w:rPr>
                                <w:color w:val="3B3838" w:themeColor="background2" w:themeShade="40"/>
                              </w:rPr>
                              <w:t>anuragwork2005@gmail.com</w:t>
                            </w:r>
                          </w:p>
                          <w:p w14:paraId="7B2A6849" w14:textId="396C1BC1" w:rsidR="00071423" w:rsidRPr="00AC46BA" w:rsidRDefault="00FA3BAE" w:rsidP="00B46486">
                            <w:pPr>
                              <w:pStyle w:val="Contactinfo"/>
                              <w:rPr>
                                <w:color w:val="3B3838" w:themeColor="background2" w:themeShade="40"/>
                              </w:rPr>
                            </w:pPr>
                            <w:r w:rsidRPr="00AC46BA">
                              <w:rPr>
                                <w:color w:val="3B3838" w:themeColor="background2" w:themeShade="40"/>
                              </w:rPr>
                              <w:t>Dera-Bassi</w:t>
                            </w:r>
                            <w:r w:rsidR="00071423" w:rsidRPr="00AC46BA">
                              <w:rPr>
                                <w:color w:val="3B3838" w:themeColor="background2" w:themeShade="40"/>
                              </w:rPr>
                              <w:t xml:space="preserve">, </w:t>
                            </w:r>
                            <w:r w:rsidRPr="00AC46BA">
                              <w:rPr>
                                <w:color w:val="3B3838" w:themeColor="background2" w:themeShade="40"/>
                              </w:rPr>
                              <w:t>Punjab</w:t>
                            </w:r>
                            <w:r w:rsidR="00071423" w:rsidRPr="00AC46BA">
                              <w:rPr>
                                <w:color w:val="3B3838" w:themeColor="background2" w:themeShade="40"/>
                              </w:rPr>
                              <w:t xml:space="preserve">, </w:t>
                            </w:r>
                            <w:r w:rsidRPr="00AC46BA">
                              <w:rPr>
                                <w:color w:val="3B3838" w:themeColor="background2" w:themeShade="40"/>
                              </w:rPr>
                              <w:t>INDIA</w:t>
                            </w:r>
                          </w:p>
                          <w:p w14:paraId="24EFBA99" w14:textId="6C1A136D" w:rsidR="00C96E37" w:rsidRPr="00AC46BA" w:rsidRDefault="00FA3BAE" w:rsidP="00FA3BAE">
                            <w:pPr>
                              <w:pStyle w:val="Contactinfo"/>
                              <w:rPr>
                                <w:color w:val="3B3838" w:themeColor="background2" w:themeShade="40"/>
                              </w:rPr>
                            </w:pPr>
                            <w:r w:rsidRPr="00AC46BA">
                              <w:rPr>
                                <w:color w:val="3B3838" w:themeColor="background2" w:themeShade="40"/>
                              </w:rPr>
                              <w:t>www.linkedin.com/in/anurag-sharma-34bb54295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46AC" id="Text Box 3" o:spid="_x0000_s1033" type="#_x0000_t202" style="position:absolute;left:0;text-align:left;margin-left:1.05pt;margin-top:77.45pt;width:238.9pt;height:12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" filled="f" stroked="f">
                <v:textbox>
                  <w:txbxContent>
                    <w:p w14:paraId="54C4E54F" w14:textId="77777777" w:rsidR="00C96E37" w:rsidRPr="00AC46BA" w:rsidRDefault="00C96E37" w:rsidP="00420353">
                      <w:pPr>
                        <w:pStyle w:val="Heading1"/>
                        <w:rPr>
                          <w:color w:val="000000" w:themeColor="text1"/>
                          <w:lang w:val="de-DE"/>
                        </w:rPr>
                      </w:pPr>
                      <w:r w:rsidRPr="00AC46BA">
                        <w:rPr>
                          <w:color w:val="000000" w:themeColor="text1"/>
                          <w:lang w:val="de-DE"/>
                        </w:rPr>
                        <w:t>CONTACT</w:t>
                      </w:r>
                    </w:p>
                    <w:p w14:paraId="209DE43D" w14:textId="5C76226C" w:rsidR="00071423" w:rsidRPr="00AC46BA" w:rsidRDefault="00FA3BAE" w:rsidP="00B46486">
                      <w:pPr>
                        <w:pStyle w:val="Contactinfo"/>
                        <w:rPr>
                          <w:color w:val="3B3838" w:themeColor="background2" w:themeShade="40"/>
                        </w:rPr>
                      </w:pPr>
                      <w:r w:rsidRPr="00AC46BA">
                        <w:rPr>
                          <w:color w:val="3B3838" w:themeColor="background2" w:themeShade="40"/>
                        </w:rPr>
                        <w:t>987</w:t>
                      </w:r>
                      <w:r w:rsidR="00071423" w:rsidRPr="00AC46BA">
                        <w:rPr>
                          <w:color w:val="3B3838" w:themeColor="background2" w:themeShade="40"/>
                        </w:rPr>
                        <w:t>-</w:t>
                      </w:r>
                      <w:r w:rsidRPr="00AC46BA">
                        <w:rPr>
                          <w:color w:val="3B3838" w:themeColor="background2" w:themeShade="40"/>
                        </w:rPr>
                        <w:t>765</w:t>
                      </w:r>
                      <w:r w:rsidR="00071423" w:rsidRPr="00AC46BA">
                        <w:rPr>
                          <w:color w:val="3B3838" w:themeColor="background2" w:themeShade="40"/>
                        </w:rPr>
                        <w:t>-</w:t>
                      </w:r>
                      <w:r w:rsidRPr="00AC46BA">
                        <w:rPr>
                          <w:color w:val="3B3838" w:themeColor="background2" w:themeShade="40"/>
                        </w:rPr>
                        <w:t>3180</w:t>
                      </w:r>
                    </w:p>
                    <w:p w14:paraId="6449B826" w14:textId="04E16EA1" w:rsidR="00071423" w:rsidRPr="00AC46BA" w:rsidRDefault="00FA3BAE" w:rsidP="00B46486">
                      <w:pPr>
                        <w:pStyle w:val="Contactinfo"/>
                        <w:rPr>
                          <w:color w:val="3B3838" w:themeColor="background2" w:themeShade="40"/>
                        </w:rPr>
                      </w:pPr>
                      <w:r w:rsidRPr="00AC46BA">
                        <w:rPr>
                          <w:color w:val="3B3838" w:themeColor="background2" w:themeShade="40"/>
                        </w:rPr>
                        <w:t>anuragwork2005@gmail.com</w:t>
                      </w:r>
                    </w:p>
                    <w:p w14:paraId="7B2A6849" w14:textId="396C1BC1" w:rsidR="00071423" w:rsidRPr="00AC46BA" w:rsidRDefault="00FA3BAE" w:rsidP="00B46486">
                      <w:pPr>
                        <w:pStyle w:val="Contactinfo"/>
                        <w:rPr>
                          <w:color w:val="3B3838" w:themeColor="background2" w:themeShade="40"/>
                        </w:rPr>
                      </w:pPr>
                      <w:r w:rsidRPr="00AC46BA">
                        <w:rPr>
                          <w:color w:val="3B3838" w:themeColor="background2" w:themeShade="40"/>
                        </w:rPr>
                        <w:t>Dera-Bassi</w:t>
                      </w:r>
                      <w:r w:rsidR="00071423" w:rsidRPr="00AC46BA">
                        <w:rPr>
                          <w:color w:val="3B3838" w:themeColor="background2" w:themeShade="40"/>
                        </w:rPr>
                        <w:t xml:space="preserve">, </w:t>
                      </w:r>
                      <w:r w:rsidRPr="00AC46BA">
                        <w:rPr>
                          <w:color w:val="3B3838" w:themeColor="background2" w:themeShade="40"/>
                        </w:rPr>
                        <w:t>Punjab</w:t>
                      </w:r>
                      <w:r w:rsidR="00071423" w:rsidRPr="00AC46BA">
                        <w:rPr>
                          <w:color w:val="3B3838" w:themeColor="background2" w:themeShade="40"/>
                        </w:rPr>
                        <w:t xml:space="preserve">, </w:t>
                      </w:r>
                      <w:r w:rsidRPr="00AC46BA">
                        <w:rPr>
                          <w:color w:val="3B3838" w:themeColor="background2" w:themeShade="40"/>
                        </w:rPr>
                        <w:t>INDIA</w:t>
                      </w:r>
                    </w:p>
                    <w:p w14:paraId="24EFBA99" w14:textId="6C1A136D" w:rsidR="00C96E37" w:rsidRPr="00AC46BA" w:rsidRDefault="00FA3BAE" w:rsidP="00FA3BAE">
                      <w:pPr>
                        <w:pStyle w:val="Contactinfo"/>
                        <w:rPr>
                          <w:color w:val="3B3838" w:themeColor="background2" w:themeShade="40"/>
                        </w:rPr>
                      </w:pPr>
                      <w:r w:rsidRPr="00AC46BA">
                        <w:rPr>
                          <w:color w:val="3B3838" w:themeColor="background2" w:themeShade="40"/>
                        </w:rPr>
                        <w:t>www.linkedin.com/in/anurag-sharma-34bb54295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C96E37"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12924306" wp14:editId="107C5C23">
                <wp:simplePos x="0" y="0"/>
                <wp:positionH relativeFrom="page">
                  <wp:posOffset>2957830</wp:posOffset>
                </wp:positionH>
                <wp:positionV relativeFrom="page">
                  <wp:posOffset>927735</wp:posOffset>
                </wp:positionV>
                <wp:extent cx="0" cy="9078595"/>
                <wp:effectExtent l="0" t="0" r="38100" b="27305"/>
                <wp:wrapNone/>
                <wp:docPr id="5" name="Straight Connector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7859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409D8" id="Straight Connector 5" o:spid="_x0000_s1026" alt="&quot;&quot;" style="position:absolute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232.9pt,73.05pt" to="232.9pt,7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" strokecolor="#a5a5a5 [2092]" strokeweight=".5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272DC6" w:rsidRPr="00C96E37">
        <mc:AlternateContent>
          <mc:Choice Requires="wps">
            <w:drawing>
              <wp:anchor distT="0" distB="0" distL="114300" distR="114300" simplePos="0" relativeHeight="251658239" behindDoc="1" locked="1" layoutInCell="1" allowOverlap="1" wp14:anchorId="0056B780" wp14:editId="4A1CEEC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52500"/>
                <wp:effectExtent l="0" t="0" r="0" b="0"/>
                <wp:wrapNone/>
                <wp:docPr id="6" name="Rect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5250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1971D" id="Rectangle 6" o:spid="_x0000_s1026" alt="&quot;&quot;" style="position:absolute;margin-left:0;margin-top:0;width:612pt;height:75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" fillcolor="#e0e0e0" stroked="f" strokeweight="1pt">
                <w10:wrap anchorx="page" anchory="page"/>
                <w10:anchorlock/>
              </v:rect>
            </w:pict>
          </mc:Fallback>
        </mc:AlternateContent>
      </w:r>
    </w:p>
    <w:p w14:paraId="589DAE1F" w14:textId="7D238956" w:rsidR="0023570A" w:rsidRPr="00DC142B" w:rsidRDefault="00FA3BAE" w:rsidP="00F37E7D">
      <w:pPr>
        <w:pStyle w:val="Title"/>
        <w:pBdr>
          <w:bottom w:val="single" w:sz="4" w:space="1" w:color="auto"/>
        </w:pBdr>
        <w:rPr>
          <w:rFonts w:ascii="Century Schoolbook" w:hAnsi="Century Schoolbook"/>
        </w:rPr>
      </w:pPr>
      <w:r w:rsidRPr="00DC142B">
        <w:rPr>
          <w:rFonts w:ascii="Century Schoolbook" w:hAnsi="Century Schoolbook"/>
        </w:rPr>
        <w:t>Anurag</w:t>
      </w:r>
      <w:r w:rsidR="00071423" w:rsidRPr="00DC142B">
        <w:rPr>
          <w:rFonts w:ascii="Century Schoolbook" w:hAnsi="Century Schoolbook"/>
        </w:rPr>
        <w:t xml:space="preserve"> </w:t>
      </w:r>
      <w:r w:rsidRPr="00DC142B">
        <w:rPr>
          <w:rFonts w:ascii="Century Schoolbook" w:hAnsi="Century Schoolbook"/>
        </w:rPr>
        <w:t>Sharm</w:t>
      </w:r>
      <w:r w:rsidR="00AC46BA" w:rsidRPr="00DC142B">
        <w:rPr>
          <w:rFonts w:ascii="Century Schoolbook" w:hAnsi="Century Schoolbook"/>
        </w:rPr>
        <w:t>a</w:t>
      </w:r>
    </w:p>
    <w:sectPr w:rsidR="0023570A" w:rsidRPr="00DC142B" w:rsidSect="00C96E37">
      <w:pgSz w:w="12240" w:h="15840" w:code="1"/>
      <w:pgMar w:top="288" w:right="720" w:bottom="36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7AE163A"/>
    <w:lvl w:ilvl="0">
      <w:start w:val="1"/>
      <w:numFmt w:val="bullet"/>
      <w:pStyle w:val="ListParagrap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595EE4"/>
    <w:multiLevelType w:val="hybridMultilevel"/>
    <w:tmpl w:val="E7CE6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A60B3"/>
    <w:multiLevelType w:val="hybridMultilevel"/>
    <w:tmpl w:val="E4844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D6244"/>
    <w:multiLevelType w:val="hybridMultilevel"/>
    <w:tmpl w:val="8F36A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F11A3"/>
    <w:multiLevelType w:val="hybridMultilevel"/>
    <w:tmpl w:val="BE2045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D16A68"/>
    <w:multiLevelType w:val="hybridMultilevel"/>
    <w:tmpl w:val="046ACAF4"/>
    <w:lvl w:ilvl="0" w:tplc="694CFF60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000000" w:themeColor="text1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04B4555"/>
    <w:multiLevelType w:val="hybridMultilevel"/>
    <w:tmpl w:val="1BA84F40"/>
    <w:lvl w:ilvl="0" w:tplc="4C6092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F660F"/>
    <w:multiLevelType w:val="hybridMultilevel"/>
    <w:tmpl w:val="AA0E5C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74A1F"/>
    <w:multiLevelType w:val="hybridMultilevel"/>
    <w:tmpl w:val="67DA7DA8"/>
    <w:lvl w:ilvl="0" w:tplc="1AB874FC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000000" w:themeColor="text1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A3B6D33"/>
    <w:multiLevelType w:val="multilevel"/>
    <w:tmpl w:val="1A80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A66A7"/>
    <w:multiLevelType w:val="hybridMultilevel"/>
    <w:tmpl w:val="ACDC09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177C2"/>
    <w:multiLevelType w:val="hybridMultilevel"/>
    <w:tmpl w:val="94F64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47F81"/>
    <w:multiLevelType w:val="hybridMultilevel"/>
    <w:tmpl w:val="AE20A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B760D"/>
    <w:multiLevelType w:val="hybridMultilevel"/>
    <w:tmpl w:val="65A4C3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D13A5"/>
    <w:multiLevelType w:val="hybridMultilevel"/>
    <w:tmpl w:val="655297FE"/>
    <w:lvl w:ilvl="0" w:tplc="37E267A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864990"/>
    <w:multiLevelType w:val="hybridMultilevel"/>
    <w:tmpl w:val="DA0A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9700E"/>
    <w:multiLevelType w:val="hybridMultilevel"/>
    <w:tmpl w:val="170A1A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BB734D"/>
    <w:multiLevelType w:val="hybridMultilevel"/>
    <w:tmpl w:val="2D849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611B4"/>
    <w:multiLevelType w:val="hybridMultilevel"/>
    <w:tmpl w:val="E0AE26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6942B1"/>
    <w:multiLevelType w:val="hybridMultilevel"/>
    <w:tmpl w:val="A45CCFC6"/>
    <w:lvl w:ilvl="0" w:tplc="37E267A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D73A7"/>
    <w:multiLevelType w:val="hybridMultilevel"/>
    <w:tmpl w:val="028E5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05769D"/>
    <w:multiLevelType w:val="hybridMultilevel"/>
    <w:tmpl w:val="47668D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392D1B"/>
    <w:multiLevelType w:val="hybridMultilevel"/>
    <w:tmpl w:val="4B4ADB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650224"/>
    <w:multiLevelType w:val="hybridMultilevel"/>
    <w:tmpl w:val="D58E63C4"/>
    <w:lvl w:ilvl="0" w:tplc="B72493C0">
      <w:numFmt w:val="bullet"/>
      <w:lvlText w:val="-"/>
      <w:lvlJc w:val="left"/>
      <w:pPr>
        <w:ind w:left="786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54B862F5"/>
    <w:multiLevelType w:val="hybridMultilevel"/>
    <w:tmpl w:val="177C5A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362D2"/>
    <w:multiLevelType w:val="hybridMultilevel"/>
    <w:tmpl w:val="96828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BB0025"/>
    <w:multiLevelType w:val="hybridMultilevel"/>
    <w:tmpl w:val="7020E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77F87"/>
    <w:multiLevelType w:val="hybridMultilevel"/>
    <w:tmpl w:val="6358A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C3404"/>
    <w:multiLevelType w:val="hybridMultilevel"/>
    <w:tmpl w:val="91ACEA7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5A116D4"/>
    <w:multiLevelType w:val="hybridMultilevel"/>
    <w:tmpl w:val="96083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364D2"/>
    <w:multiLevelType w:val="hybridMultilevel"/>
    <w:tmpl w:val="1C60F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504DA"/>
    <w:multiLevelType w:val="hybridMultilevel"/>
    <w:tmpl w:val="B9B60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506AB2"/>
    <w:multiLevelType w:val="hybridMultilevel"/>
    <w:tmpl w:val="A57650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EF02E7"/>
    <w:multiLevelType w:val="hybridMultilevel"/>
    <w:tmpl w:val="37CC0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0C3BC8"/>
    <w:multiLevelType w:val="hybridMultilevel"/>
    <w:tmpl w:val="62502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170A4D"/>
    <w:multiLevelType w:val="hybridMultilevel"/>
    <w:tmpl w:val="CCA68264"/>
    <w:lvl w:ilvl="0" w:tplc="4C60928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CA5D6B"/>
    <w:multiLevelType w:val="hybridMultilevel"/>
    <w:tmpl w:val="1C50AC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0323908">
    <w:abstractNumId w:val="30"/>
  </w:num>
  <w:num w:numId="2" w16cid:durableId="165171695">
    <w:abstractNumId w:val="25"/>
  </w:num>
  <w:num w:numId="3" w16cid:durableId="393041360">
    <w:abstractNumId w:val="7"/>
  </w:num>
  <w:num w:numId="4" w16cid:durableId="1774008315">
    <w:abstractNumId w:val="17"/>
  </w:num>
  <w:num w:numId="5" w16cid:durableId="1615601862">
    <w:abstractNumId w:val="38"/>
  </w:num>
  <w:num w:numId="6" w16cid:durableId="1249268159">
    <w:abstractNumId w:val="33"/>
  </w:num>
  <w:num w:numId="7" w16cid:durableId="1095129525">
    <w:abstractNumId w:val="16"/>
  </w:num>
  <w:num w:numId="8" w16cid:durableId="1274285325">
    <w:abstractNumId w:val="0"/>
  </w:num>
  <w:num w:numId="9" w16cid:durableId="136344571">
    <w:abstractNumId w:val="10"/>
  </w:num>
  <w:num w:numId="10" w16cid:durableId="1341078725">
    <w:abstractNumId w:val="9"/>
  </w:num>
  <w:num w:numId="11" w16cid:durableId="505172020">
    <w:abstractNumId w:val="13"/>
  </w:num>
  <w:num w:numId="12" w16cid:durableId="657349760">
    <w:abstractNumId w:val="27"/>
  </w:num>
  <w:num w:numId="13" w16cid:durableId="406416408">
    <w:abstractNumId w:val="35"/>
  </w:num>
  <w:num w:numId="14" w16cid:durableId="731389294">
    <w:abstractNumId w:val="12"/>
  </w:num>
  <w:num w:numId="15" w16cid:durableId="461965291">
    <w:abstractNumId w:val="32"/>
  </w:num>
  <w:num w:numId="16" w16cid:durableId="654914777">
    <w:abstractNumId w:val="11"/>
  </w:num>
  <w:num w:numId="17" w16cid:durableId="1462721633">
    <w:abstractNumId w:val="19"/>
  </w:num>
  <w:num w:numId="18" w16cid:durableId="337731990">
    <w:abstractNumId w:val="36"/>
  </w:num>
  <w:num w:numId="19" w16cid:durableId="505942837">
    <w:abstractNumId w:val="22"/>
  </w:num>
  <w:num w:numId="20" w16cid:durableId="122428390">
    <w:abstractNumId w:val="5"/>
  </w:num>
  <w:num w:numId="21" w16cid:durableId="1845588492">
    <w:abstractNumId w:val="4"/>
  </w:num>
  <w:num w:numId="22" w16cid:durableId="1026520089">
    <w:abstractNumId w:val="14"/>
  </w:num>
  <w:num w:numId="23" w16cid:durableId="1385331403">
    <w:abstractNumId w:val="37"/>
  </w:num>
  <w:num w:numId="24" w16cid:durableId="825050902">
    <w:abstractNumId w:val="29"/>
  </w:num>
  <w:num w:numId="25" w16cid:durableId="494340895">
    <w:abstractNumId w:val="26"/>
  </w:num>
  <w:num w:numId="26" w16cid:durableId="368334553">
    <w:abstractNumId w:val="6"/>
  </w:num>
  <w:num w:numId="27" w16cid:durableId="737362607">
    <w:abstractNumId w:val="1"/>
  </w:num>
  <w:num w:numId="28" w16cid:durableId="547646031">
    <w:abstractNumId w:val="18"/>
  </w:num>
  <w:num w:numId="29" w16cid:durableId="1202278599">
    <w:abstractNumId w:val="15"/>
  </w:num>
  <w:num w:numId="30" w16cid:durableId="174613541">
    <w:abstractNumId w:val="21"/>
  </w:num>
  <w:num w:numId="31" w16cid:durableId="1851872246">
    <w:abstractNumId w:val="31"/>
  </w:num>
  <w:num w:numId="32" w16cid:durableId="1488398301">
    <w:abstractNumId w:val="2"/>
  </w:num>
  <w:num w:numId="33" w16cid:durableId="367801936">
    <w:abstractNumId w:val="3"/>
  </w:num>
  <w:num w:numId="34" w16cid:durableId="552888295">
    <w:abstractNumId w:val="23"/>
  </w:num>
  <w:num w:numId="35" w16cid:durableId="345447100">
    <w:abstractNumId w:val="8"/>
  </w:num>
  <w:num w:numId="36" w16cid:durableId="710157116">
    <w:abstractNumId w:val="28"/>
  </w:num>
  <w:num w:numId="37" w16cid:durableId="1358655127">
    <w:abstractNumId w:val="20"/>
  </w:num>
  <w:num w:numId="38" w16cid:durableId="241991123">
    <w:abstractNumId w:val="34"/>
  </w:num>
  <w:num w:numId="39" w16cid:durableId="190016316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BAE"/>
    <w:rsid w:val="000142AA"/>
    <w:rsid w:val="0002676C"/>
    <w:rsid w:val="000319A7"/>
    <w:rsid w:val="0003468C"/>
    <w:rsid w:val="000429E8"/>
    <w:rsid w:val="00043301"/>
    <w:rsid w:val="00061B0D"/>
    <w:rsid w:val="00071423"/>
    <w:rsid w:val="000D33E8"/>
    <w:rsid w:val="000F6C21"/>
    <w:rsid w:val="001F46F3"/>
    <w:rsid w:val="0023570A"/>
    <w:rsid w:val="002479E4"/>
    <w:rsid w:val="00272DC6"/>
    <w:rsid w:val="00282ED6"/>
    <w:rsid w:val="002A0FC5"/>
    <w:rsid w:val="002C133C"/>
    <w:rsid w:val="002D44C9"/>
    <w:rsid w:val="002D47B7"/>
    <w:rsid w:val="002F19A9"/>
    <w:rsid w:val="00324D28"/>
    <w:rsid w:val="003414F5"/>
    <w:rsid w:val="00357762"/>
    <w:rsid w:val="003A247B"/>
    <w:rsid w:val="003A70B8"/>
    <w:rsid w:val="00420353"/>
    <w:rsid w:val="004212E1"/>
    <w:rsid w:val="0044297E"/>
    <w:rsid w:val="00477EE5"/>
    <w:rsid w:val="004908E2"/>
    <w:rsid w:val="00494BBE"/>
    <w:rsid w:val="00496486"/>
    <w:rsid w:val="004A1A46"/>
    <w:rsid w:val="004B79F8"/>
    <w:rsid w:val="004C2244"/>
    <w:rsid w:val="004F5AC8"/>
    <w:rsid w:val="00515936"/>
    <w:rsid w:val="00527CD6"/>
    <w:rsid w:val="00535067"/>
    <w:rsid w:val="00583FEC"/>
    <w:rsid w:val="005933EA"/>
    <w:rsid w:val="005B2477"/>
    <w:rsid w:val="005B454C"/>
    <w:rsid w:val="005D10EB"/>
    <w:rsid w:val="00635F6C"/>
    <w:rsid w:val="00673441"/>
    <w:rsid w:val="006B29A0"/>
    <w:rsid w:val="006C232F"/>
    <w:rsid w:val="007011D0"/>
    <w:rsid w:val="00711909"/>
    <w:rsid w:val="00741015"/>
    <w:rsid w:val="007C35DF"/>
    <w:rsid w:val="007C39C7"/>
    <w:rsid w:val="007E019C"/>
    <w:rsid w:val="007E1941"/>
    <w:rsid w:val="00804E0C"/>
    <w:rsid w:val="008057ED"/>
    <w:rsid w:val="00811E03"/>
    <w:rsid w:val="00812701"/>
    <w:rsid w:val="00862A69"/>
    <w:rsid w:val="0089105B"/>
    <w:rsid w:val="00891E3E"/>
    <w:rsid w:val="0089435C"/>
    <w:rsid w:val="00895D4C"/>
    <w:rsid w:val="008B614B"/>
    <w:rsid w:val="008E57F2"/>
    <w:rsid w:val="008E65BC"/>
    <w:rsid w:val="00903843"/>
    <w:rsid w:val="00916815"/>
    <w:rsid w:val="009507E6"/>
    <w:rsid w:val="00963B01"/>
    <w:rsid w:val="009806E2"/>
    <w:rsid w:val="00980FA0"/>
    <w:rsid w:val="00992EB3"/>
    <w:rsid w:val="009D6A44"/>
    <w:rsid w:val="00A11E70"/>
    <w:rsid w:val="00A410DB"/>
    <w:rsid w:val="00A44822"/>
    <w:rsid w:val="00A91BD3"/>
    <w:rsid w:val="00AC1E49"/>
    <w:rsid w:val="00AC3192"/>
    <w:rsid w:val="00AC46BA"/>
    <w:rsid w:val="00AE2ADD"/>
    <w:rsid w:val="00B250F2"/>
    <w:rsid w:val="00B46486"/>
    <w:rsid w:val="00B61427"/>
    <w:rsid w:val="00B710F6"/>
    <w:rsid w:val="00BA08E1"/>
    <w:rsid w:val="00BA1636"/>
    <w:rsid w:val="00BA26A4"/>
    <w:rsid w:val="00BC61F9"/>
    <w:rsid w:val="00BE18BC"/>
    <w:rsid w:val="00BE4925"/>
    <w:rsid w:val="00C0463E"/>
    <w:rsid w:val="00C07231"/>
    <w:rsid w:val="00C1214B"/>
    <w:rsid w:val="00C158F9"/>
    <w:rsid w:val="00C348F1"/>
    <w:rsid w:val="00C359F0"/>
    <w:rsid w:val="00C96E37"/>
    <w:rsid w:val="00CA03D1"/>
    <w:rsid w:val="00CA359E"/>
    <w:rsid w:val="00CA37A1"/>
    <w:rsid w:val="00CA3A97"/>
    <w:rsid w:val="00CA6357"/>
    <w:rsid w:val="00D14F51"/>
    <w:rsid w:val="00D1592B"/>
    <w:rsid w:val="00D24D49"/>
    <w:rsid w:val="00D70A0A"/>
    <w:rsid w:val="00DB6CD4"/>
    <w:rsid w:val="00DC142B"/>
    <w:rsid w:val="00DC32F5"/>
    <w:rsid w:val="00DF1A06"/>
    <w:rsid w:val="00DF2C18"/>
    <w:rsid w:val="00E01D02"/>
    <w:rsid w:val="00E465B9"/>
    <w:rsid w:val="00E724A0"/>
    <w:rsid w:val="00E81FA5"/>
    <w:rsid w:val="00E94BD4"/>
    <w:rsid w:val="00EB5402"/>
    <w:rsid w:val="00EC5A7D"/>
    <w:rsid w:val="00ED262E"/>
    <w:rsid w:val="00F05A70"/>
    <w:rsid w:val="00F07594"/>
    <w:rsid w:val="00F1112C"/>
    <w:rsid w:val="00F124D4"/>
    <w:rsid w:val="00F26BF2"/>
    <w:rsid w:val="00F37E7D"/>
    <w:rsid w:val="00F40CE0"/>
    <w:rsid w:val="00F66195"/>
    <w:rsid w:val="00F820BB"/>
    <w:rsid w:val="00F84E0E"/>
    <w:rsid w:val="00FA3BAE"/>
    <w:rsid w:val="00FC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94F6"/>
  <w15:chartTrackingRefBased/>
  <w15:docId w15:val="{02B42A8D-3B55-4007-B210-2E1ECE0E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E0E"/>
    <w:pPr>
      <w:spacing w:after="0" w:line="240" w:lineRule="auto"/>
      <w:jc w:val="both"/>
    </w:pPr>
    <w:rPr>
      <w:rFonts w:cs="Open Sans"/>
      <w:color w:val="767171" w:themeColor="background2" w:themeShade="80"/>
      <w:position w:val="9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E0E"/>
    <w:pPr>
      <w:pBdr>
        <w:bottom w:val="single" w:sz="4" w:space="4" w:color="A6A6A6" w:themeColor="background1" w:themeShade="A6"/>
      </w:pBdr>
      <w:spacing w:after="180"/>
      <w:outlineLvl w:val="0"/>
    </w:pPr>
    <w:rPr>
      <w:b/>
      <w:caps/>
      <w:color w:val="3B3838" w:themeColor="background2" w:themeShade="40"/>
      <w:spacing w:val="80"/>
      <w:kern w:val="48"/>
      <w:position w:val="1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B5402"/>
    <w:pPr>
      <w:spacing w:after="8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rsid w:val="00EB5402"/>
    <w:pPr>
      <w:spacing w:after="80"/>
      <w:outlineLvl w:val="2"/>
    </w:pPr>
  </w:style>
  <w:style w:type="paragraph" w:styleId="Heading4">
    <w:name w:val="heading 4"/>
    <w:basedOn w:val="Heading2"/>
    <w:next w:val="Normal"/>
    <w:link w:val="Heading4Char"/>
    <w:uiPriority w:val="9"/>
    <w:qFormat/>
    <w:rsid w:val="00E01D02"/>
    <w:pPr>
      <w:spacing w:after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semiHidden/>
    <w:qFormat/>
    <w:rsid w:val="00980F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40C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4E0E"/>
    <w:pPr>
      <w:numPr>
        <w:numId w:val="8"/>
      </w:numPr>
      <w:contextualSpacing/>
    </w:pPr>
    <w:rPr>
      <w:position w:val="8"/>
    </w:rPr>
  </w:style>
  <w:style w:type="paragraph" w:styleId="Title">
    <w:name w:val="Title"/>
    <w:basedOn w:val="Normal"/>
    <w:next w:val="Normal"/>
    <w:link w:val="TitleChar"/>
    <w:uiPriority w:val="10"/>
    <w:qFormat/>
    <w:rsid w:val="00C96E37"/>
    <w:pPr>
      <w:jc w:val="center"/>
    </w:pPr>
    <w:rPr>
      <w:rFonts w:asciiTheme="majorHAnsi" w:hAnsiTheme="majorHAnsi" w:cstheme="minorBidi"/>
      <w:b/>
      <w:caps/>
      <w:color w:val="404040" w:themeColor="text1" w:themeTint="BF"/>
      <w:spacing w:val="120"/>
      <w:kern w:val="200"/>
      <w:position w:val="0"/>
      <w:sz w:val="56"/>
      <w:szCs w:val="56"/>
      <w14:numSpacing w14:val="proportional"/>
    </w:rPr>
  </w:style>
  <w:style w:type="character" w:customStyle="1" w:styleId="TitleChar">
    <w:name w:val="Title Char"/>
    <w:basedOn w:val="DefaultParagraphFont"/>
    <w:link w:val="Title"/>
    <w:uiPriority w:val="10"/>
    <w:rsid w:val="00C96E37"/>
    <w:rPr>
      <w:rFonts w:asciiTheme="majorHAnsi" w:hAnsiTheme="majorHAnsi"/>
      <w:b/>
      <w:caps/>
      <w:color w:val="404040" w:themeColor="text1" w:themeTint="BF"/>
      <w:spacing w:val="120"/>
      <w:kern w:val="200"/>
      <w:sz w:val="56"/>
      <w:szCs w:val="56"/>
      <w:lang w:val="en-GB"/>
      <w14:numSpacing w14:val="proportion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E37"/>
    <w:pPr>
      <w:spacing w:after="160"/>
      <w:jc w:val="center"/>
    </w:pPr>
    <w:rPr>
      <w:caps/>
      <w:color w:val="3B3838" w:themeColor="background2" w:themeShade="40"/>
      <w:spacing w:val="80"/>
      <w:kern w:val="144"/>
      <w:position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E37"/>
    <w:rPr>
      <w:rFonts w:cs="Open Sans"/>
      <w:caps/>
      <w:color w:val="3B3838" w:themeColor="background2" w:themeShade="40"/>
      <w:spacing w:val="80"/>
      <w:kern w:val="144"/>
      <w:sz w:val="28"/>
      <w:szCs w:val="28"/>
      <w:lang w:val="en-GB"/>
    </w:rPr>
  </w:style>
  <w:style w:type="paragraph" w:customStyle="1" w:styleId="Graphicsanchor">
    <w:name w:val="Graphics anchor"/>
    <w:basedOn w:val="Normal"/>
    <w:qFormat/>
    <w:rsid w:val="00C96E37"/>
    <w:rPr>
      <w:noProof/>
      <w:sz w:val="16"/>
      <w:szCs w:val="1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84E0E"/>
    <w:rPr>
      <w:rFonts w:cs="Open Sans"/>
      <w:b/>
      <w:caps/>
      <w:color w:val="3B3838" w:themeColor="background2" w:themeShade="40"/>
      <w:spacing w:val="80"/>
      <w:kern w:val="48"/>
      <w:position w:val="10"/>
      <w:sz w:val="28"/>
      <w:szCs w:val="28"/>
      <w:lang w:val="en-US"/>
    </w:rPr>
  </w:style>
  <w:style w:type="paragraph" w:customStyle="1" w:styleId="Contactinfo">
    <w:name w:val="Contact info"/>
    <w:basedOn w:val="Normal"/>
    <w:qFormat/>
    <w:rsid w:val="00DB6CD4"/>
    <w:pPr>
      <w:spacing w:after="40"/>
      <w:ind w:left="360"/>
      <w:jc w:val="left"/>
    </w:pPr>
    <w:rPr>
      <w:position w:val="10"/>
    </w:rPr>
  </w:style>
  <w:style w:type="character" w:customStyle="1" w:styleId="Heading2Char">
    <w:name w:val="Heading 2 Char"/>
    <w:basedOn w:val="DefaultParagraphFont"/>
    <w:link w:val="Heading2"/>
    <w:uiPriority w:val="9"/>
    <w:rsid w:val="00EB5402"/>
    <w:rPr>
      <w:rFonts w:cs="Open Sans"/>
      <w:b/>
      <w:bCs/>
      <w:color w:val="767171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B5402"/>
    <w:rPr>
      <w:rFonts w:cs="Open Sans"/>
      <w:color w:val="767171" w:themeColor="background2" w:themeShade="80"/>
      <w:position w:val="9"/>
      <w:sz w:val="24"/>
      <w:szCs w:val="24"/>
      <w:lang w:val="en-US"/>
    </w:rPr>
  </w:style>
  <w:style w:type="paragraph" w:styleId="ListBullet">
    <w:name w:val="List Bullet"/>
    <w:basedOn w:val="ListParagraph"/>
    <w:uiPriority w:val="99"/>
    <w:rsid w:val="00F84E0E"/>
    <w:pPr>
      <w:ind w:left="714" w:hanging="357"/>
    </w:pPr>
  </w:style>
  <w:style w:type="character" w:customStyle="1" w:styleId="Heading4Char">
    <w:name w:val="Heading 4 Char"/>
    <w:basedOn w:val="DefaultParagraphFont"/>
    <w:link w:val="Heading4"/>
    <w:uiPriority w:val="9"/>
    <w:rsid w:val="00E01D02"/>
    <w:rPr>
      <w:rFonts w:cs="Open Sans"/>
      <w:b/>
      <w:bCs/>
      <w:color w:val="767171" w:themeColor="background2" w:themeShade="80"/>
      <w:position w:val="9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04E0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168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5cd2\AppData\Roaming\Microsoft\Templates\Clean%20professiona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6">
      <a:majorFont>
        <a:latin typeface="Daytona"/>
        <a:ea typeface=""/>
        <a:cs typeface=""/>
      </a:majorFont>
      <a:minorFont>
        <a:latin typeface="Candar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918845-8181-44FB-833B-9F1BCEC3D2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370447-7D9C-4153-A028-7965FC72C5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2C054DF9-B9BE-4E67-93DF-AF068CD7C3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2A6841-7722-4132-B407-11012143B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Clean professional resume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Sharma</dc:creator>
  <cp:keywords/>
  <dc:description/>
  <cp:lastModifiedBy>Anurag Sharma</cp:lastModifiedBy>
  <cp:revision>2</cp:revision>
  <dcterms:created xsi:type="dcterms:W3CDTF">2025-05-11T13:11:00Z</dcterms:created>
  <dcterms:modified xsi:type="dcterms:W3CDTF">2025-05-11T13:11:00Z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